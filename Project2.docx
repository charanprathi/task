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284E44" w14:textId="79217525" w:rsidR="00A9204E" w:rsidRDefault="00643964" w:rsidP="00643964">
      <w:pPr>
        <w:pStyle w:val="Heading1"/>
        <w:jc w:val="right"/>
        <w:rPr>
          <w:sz w:val="56"/>
          <w:szCs w:val="56"/>
          <w:u w:val="single"/>
        </w:rPr>
      </w:pPr>
      <w:r>
        <w:rPr>
          <w:sz w:val="56"/>
          <w:szCs w:val="56"/>
          <w:u w:val="single"/>
        </w:rPr>
        <w:t>Prathi Guna Ram Charan</w:t>
      </w:r>
    </w:p>
    <w:p w14:paraId="7C7A75B4" w14:textId="77777777" w:rsidR="00643964" w:rsidRDefault="00643964" w:rsidP="00643964"/>
    <w:p w14:paraId="54E42509" w14:textId="08BCEDBA" w:rsidR="00643964" w:rsidRDefault="00643964" w:rsidP="00643964">
      <w:pPr>
        <w:pStyle w:val="Heading1"/>
        <w:jc w:val="right"/>
        <w:rPr>
          <w:sz w:val="56"/>
          <w:szCs w:val="56"/>
          <w:u w:val="single"/>
        </w:rPr>
      </w:pPr>
      <w:r>
        <w:rPr>
          <w:sz w:val="56"/>
          <w:szCs w:val="56"/>
          <w:u w:val="single"/>
        </w:rPr>
        <w:t>125-BATCH</w:t>
      </w:r>
    </w:p>
    <w:p w14:paraId="277D2A96" w14:textId="77777777" w:rsidR="00643964" w:rsidRDefault="00643964" w:rsidP="00643964"/>
    <w:p w14:paraId="732DDDE1" w14:textId="77777777" w:rsidR="00643964" w:rsidRDefault="00643964" w:rsidP="00643964"/>
    <w:p w14:paraId="39C46185" w14:textId="77777777" w:rsidR="00643964" w:rsidRDefault="00643964" w:rsidP="00643964">
      <w:pPr>
        <w:pStyle w:val="Heading1"/>
        <w:jc w:val="center"/>
        <w:rPr>
          <w:color w:val="833C0B" w:themeColor="accent2" w:themeShade="80"/>
          <w:sz w:val="72"/>
          <w:szCs w:val="72"/>
          <w:u w:val="single"/>
        </w:rPr>
      </w:pPr>
      <w:r w:rsidRPr="00643964">
        <w:rPr>
          <w:color w:val="833C0B" w:themeColor="accent2" w:themeShade="80"/>
          <w:sz w:val="72"/>
          <w:szCs w:val="72"/>
          <w:u w:val="single"/>
        </w:rPr>
        <w:t>AWS WED APPLICATION ARCHITECTURE</w:t>
      </w:r>
    </w:p>
    <w:p w14:paraId="66B3F802" w14:textId="77777777" w:rsidR="00643964" w:rsidRDefault="00643964" w:rsidP="00643964"/>
    <w:p w14:paraId="716253C0" w14:textId="77777777" w:rsidR="00643964" w:rsidRDefault="00643964" w:rsidP="00643964"/>
    <w:p w14:paraId="37105EA6" w14:textId="72E73AAD" w:rsidR="00643964" w:rsidRDefault="00643964" w:rsidP="00643964">
      <w:r>
        <w:rPr>
          <w:noProof/>
        </w:rPr>
        <w:drawing>
          <wp:inline distT="0" distB="0" distL="0" distR="0" wp14:anchorId="2BC30528" wp14:editId="6728B525">
            <wp:extent cx="3817620" cy="4632960"/>
            <wp:effectExtent l="0" t="0" r="0" b="0"/>
            <wp:docPr id="1643542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42220" name="Picture 164354222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34" cy="464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0A88" w14:textId="77777777" w:rsidR="00643964" w:rsidRDefault="00643964" w:rsidP="00643964"/>
    <w:p w14:paraId="298A548C" w14:textId="692FD81B" w:rsidR="00643964" w:rsidRPr="00643964" w:rsidRDefault="00643964" w:rsidP="00643964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643964">
        <w:rPr>
          <w:sz w:val="36"/>
          <w:szCs w:val="36"/>
        </w:rPr>
        <w:lastRenderedPageBreak/>
        <w:t xml:space="preserve">The diagram illustrates an AWS </w:t>
      </w:r>
      <w:r w:rsidR="00E86961">
        <w:rPr>
          <w:sz w:val="36"/>
          <w:szCs w:val="36"/>
        </w:rPr>
        <w:t xml:space="preserve">wed application </w:t>
      </w:r>
      <w:r w:rsidRPr="00643964">
        <w:rPr>
          <w:sz w:val="36"/>
          <w:szCs w:val="36"/>
        </w:rPr>
        <w:t>architecture. Here’s a detailed explanation of its components and flow:</w:t>
      </w:r>
    </w:p>
    <w:p w14:paraId="6E340C13" w14:textId="2BEE4F8A" w:rsidR="00643964" w:rsidRDefault="00E86961" w:rsidP="00643964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E86961">
        <w:rPr>
          <w:sz w:val="36"/>
          <w:szCs w:val="36"/>
        </w:rPr>
        <w:t>Client: Represents the end user accessing the application.</w:t>
      </w:r>
    </w:p>
    <w:p w14:paraId="4F8B979F" w14:textId="32FC55E9" w:rsidR="00E86961" w:rsidRDefault="00E86961" w:rsidP="00643964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E86961">
        <w:rPr>
          <w:sz w:val="36"/>
          <w:szCs w:val="36"/>
        </w:rPr>
        <w:t>Route53: AWS's DNS service that routes traffic to the correct resources</w:t>
      </w:r>
    </w:p>
    <w:p w14:paraId="514EADC3" w14:textId="6AB7E7B3" w:rsidR="00E86961" w:rsidRDefault="00E86961" w:rsidP="00643964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E86961">
        <w:rPr>
          <w:sz w:val="36"/>
          <w:szCs w:val="36"/>
        </w:rPr>
        <w:t>CloudFront: AWS's Content Delivery Network (CDN) to deliver content with low latency.</w:t>
      </w:r>
    </w:p>
    <w:p w14:paraId="49789E7F" w14:textId="34530526" w:rsidR="00E86961" w:rsidRDefault="00E86961" w:rsidP="00643964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E86961">
        <w:rPr>
          <w:sz w:val="36"/>
          <w:szCs w:val="36"/>
        </w:rPr>
        <w:t>AWS WAF (Web Application Firewall): Protects the application from common web exploits.</w:t>
      </w:r>
    </w:p>
    <w:p w14:paraId="492DDC9A" w14:textId="19EC274F" w:rsidR="00E86961" w:rsidRDefault="00E86961" w:rsidP="00643964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E86961">
        <w:rPr>
          <w:sz w:val="36"/>
          <w:szCs w:val="36"/>
        </w:rPr>
        <w:t>AWS ACM (Certificate Manager): Manages SSL/TLS certificates for the secure transfer of data.</w:t>
      </w:r>
    </w:p>
    <w:p w14:paraId="654D3E65" w14:textId="7C9107B1" w:rsidR="00E86961" w:rsidRDefault="00E86961" w:rsidP="00643964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E86961">
        <w:rPr>
          <w:sz w:val="36"/>
          <w:szCs w:val="36"/>
        </w:rPr>
        <w:t>VPC (Virtual Private Cloud): Isolates the network within the AWS cloud.</w:t>
      </w:r>
    </w:p>
    <w:p w14:paraId="72632B1D" w14:textId="6FBA9794" w:rsidR="00E86961" w:rsidRDefault="00E86961" w:rsidP="00E86961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E86961">
        <w:rPr>
          <w:sz w:val="36"/>
          <w:szCs w:val="36"/>
        </w:rPr>
        <w:t>Availability Zones: Two availability zones (us-east-1a and us-east-1b) for high availability and fault tolerance.</w:t>
      </w:r>
    </w:p>
    <w:p w14:paraId="51A05AEA" w14:textId="28B5F4E2" w:rsidR="00E86961" w:rsidRDefault="00E86961" w:rsidP="00E8696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In each availability zone:</w:t>
      </w:r>
    </w:p>
    <w:p w14:paraId="591201D8" w14:textId="4CB10EF7" w:rsidR="00E86961" w:rsidRDefault="00E86961" w:rsidP="00E8696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Public subnet:</w:t>
      </w:r>
    </w:p>
    <w:p w14:paraId="464D9858" w14:textId="04D52648" w:rsidR="00E86961" w:rsidRDefault="00E86961" w:rsidP="00E8696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EC2 instance: Host the application or services.</w:t>
      </w:r>
    </w:p>
    <w:p w14:paraId="72AFAB7E" w14:textId="51B00362" w:rsidR="00E86961" w:rsidRDefault="00E86961" w:rsidP="00E86961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E86961">
        <w:rPr>
          <w:sz w:val="36"/>
          <w:szCs w:val="36"/>
        </w:rPr>
        <w:t>Auto Scaling Group: Ensures the right number of EC2 instances</w:t>
      </w:r>
      <w:r>
        <w:rPr>
          <w:sz w:val="36"/>
          <w:szCs w:val="36"/>
        </w:rPr>
        <w:t xml:space="preserve"> to handle the load</w:t>
      </w:r>
    </w:p>
    <w:p w14:paraId="68B201A5" w14:textId="2BA80A9F" w:rsidR="00E86961" w:rsidRDefault="00E86961" w:rsidP="00E8696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Private subnet:</w:t>
      </w:r>
    </w:p>
    <w:p w14:paraId="32F2B596" w14:textId="139ABBB3" w:rsidR="00E86961" w:rsidRDefault="00E86961" w:rsidP="00E86961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E86961">
        <w:rPr>
          <w:sz w:val="36"/>
          <w:szCs w:val="36"/>
        </w:rPr>
        <w:t>AWS RDS (Relational Database Service): Manages the database. There's a writer instance in one subnet and a reader instance in another for load balancing and high availability.</w:t>
      </w:r>
    </w:p>
    <w:p w14:paraId="50F8ED59" w14:textId="4C1ADCC9" w:rsidR="00643964" w:rsidRDefault="00307582" w:rsidP="00307582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(We should create another subnet in RDS because Multi A-Z cluster need 3 subnets in three availability zone)</w:t>
      </w:r>
    </w:p>
    <w:p w14:paraId="16BD3F56" w14:textId="5B5AD888" w:rsidR="00307582" w:rsidRDefault="00307582" w:rsidP="00307582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Network flow:</w:t>
      </w:r>
    </w:p>
    <w:p w14:paraId="5D4B14CB" w14:textId="715D0D86" w:rsidR="00307582" w:rsidRPr="00307582" w:rsidRDefault="00307582" w:rsidP="00307582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307582">
        <w:rPr>
          <w:sz w:val="36"/>
          <w:szCs w:val="36"/>
        </w:rPr>
        <w:t>Route53 routes user requests to CloudFront.</w:t>
      </w:r>
    </w:p>
    <w:p w14:paraId="0BFD409C" w14:textId="4B9D3C0C" w:rsidR="00307582" w:rsidRDefault="00307582" w:rsidP="00643964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307582">
        <w:rPr>
          <w:sz w:val="36"/>
          <w:szCs w:val="36"/>
        </w:rPr>
        <w:t>CloudFront interacts with AWS WAF for security checks.</w:t>
      </w:r>
    </w:p>
    <w:p w14:paraId="55858C48" w14:textId="452C189F" w:rsidR="00307582" w:rsidRDefault="00307582" w:rsidP="00643964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307582">
        <w:rPr>
          <w:sz w:val="36"/>
          <w:szCs w:val="36"/>
        </w:rPr>
        <w:t>Requests pass through the Application Load Balancer (ALB), which distributes them to the EC2 instances in the public subnets.</w:t>
      </w:r>
    </w:p>
    <w:p w14:paraId="12230B37" w14:textId="608BBF9F" w:rsidR="00307582" w:rsidRPr="00307582" w:rsidRDefault="00307582" w:rsidP="00307582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307582">
        <w:rPr>
          <w:sz w:val="36"/>
          <w:szCs w:val="36"/>
        </w:rPr>
        <w:t>The EC2 instances connect to the AWS RDS instances in private</w:t>
      </w:r>
      <w:r w:rsidR="00722D60">
        <w:rPr>
          <w:sz w:val="36"/>
          <w:szCs w:val="36"/>
        </w:rPr>
        <w:t>.</w:t>
      </w:r>
      <w:r w:rsidRPr="00307582">
        <w:rPr>
          <w:sz w:val="36"/>
          <w:szCs w:val="36"/>
        </w:rPr>
        <w:t xml:space="preserve"> </w:t>
      </w:r>
    </w:p>
    <w:p w14:paraId="2F47AD70" w14:textId="6571FBEB" w:rsidR="00307582" w:rsidRDefault="00307582" w:rsidP="00307582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307582">
        <w:rPr>
          <w:sz w:val="36"/>
          <w:szCs w:val="36"/>
        </w:rPr>
        <w:t>subnets for database operations.</w:t>
      </w:r>
    </w:p>
    <w:p w14:paraId="33310302" w14:textId="52D111FB" w:rsidR="00307582" w:rsidRDefault="00EF5860" w:rsidP="00307582">
      <w:pPr>
        <w:pStyle w:val="Heading1"/>
        <w:jc w:val="center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create a private VCP</w:t>
      </w:r>
    </w:p>
    <w:p w14:paraId="09DCDF0D" w14:textId="0102B94F" w:rsidR="00EF5860" w:rsidRDefault="00EF5860" w:rsidP="00EF586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My-VPC – 123.0.0.0/16 in Virginia region</w:t>
      </w:r>
      <w:r w:rsidR="00722D60">
        <w:rPr>
          <w:sz w:val="36"/>
          <w:szCs w:val="36"/>
        </w:rPr>
        <w:t>.</w:t>
      </w:r>
    </w:p>
    <w:p w14:paraId="4406C32C" w14:textId="77777777" w:rsidR="00EF5860" w:rsidRDefault="00EF5860" w:rsidP="00EF5860">
      <w:pPr>
        <w:pStyle w:val="ListParagraph"/>
        <w:rPr>
          <w:sz w:val="36"/>
          <w:szCs w:val="36"/>
        </w:rPr>
      </w:pPr>
    </w:p>
    <w:p w14:paraId="2C402F62" w14:textId="35ECF37C" w:rsidR="00EF5860" w:rsidRDefault="00EF5860" w:rsidP="00EF5860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E45A480" wp14:editId="3A2E59BA">
            <wp:extent cx="3479358" cy="4390292"/>
            <wp:effectExtent l="0" t="0" r="6985" b="0"/>
            <wp:docPr id="14324205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20593" name="Picture 143242059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750" cy="439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CE3C" w14:textId="09A9DEFB" w:rsidR="00EF5860" w:rsidRDefault="00EF5860" w:rsidP="00EF586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Click on create VPC</w:t>
      </w:r>
    </w:p>
    <w:p w14:paraId="2E4B6023" w14:textId="49032C81" w:rsidR="00EF5860" w:rsidRDefault="00EF5860" w:rsidP="00EF5860">
      <w:pPr>
        <w:pStyle w:val="Heading1"/>
        <w:jc w:val="center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Create 4subnets-(2 public,2 private)</w:t>
      </w:r>
    </w:p>
    <w:p w14:paraId="1D622363" w14:textId="7B7CE24E" w:rsidR="005021C4" w:rsidRPr="005021C4" w:rsidRDefault="005021C4" w:rsidP="005021C4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Select the VPC for all the subnets (My-VPC)</w:t>
      </w:r>
      <w:r w:rsidR="00722D60">
        <w:rPr>
          <w:sz w:val="36"/>
          <w:szCs w:val="36"/>
        </w:rPr>
        <w:t>.</w:t>
      </w:r>
    </w:p>
    <w:p w14:paraId="2D061AD7" w14:textId="77777777" w:rsidR="005021C4" w:rsidRPr="005021C4" w:rsidRDefault="005021C4" w:rsidP="005021C4"/>
    <w:p w14:paraId="45A85EDF" w14:textId="3D2CD1E4" w:rsidR="005021C4" w:rsidRDefault="005021C4" w:rsidP="00EF586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Create a first public subnet in 1a-availability zone (frontend-public-1a)- 123.0.1.0/24</w:t>
      </w:r>
      <w:r w:rsidR="00722D60">
        <w:rPr>
          <w:sz w:val="36"/>
          <w:szCs w:val="36"/>
        </w:rPr>
        <w:t>.</w:t>
      </w:r>
    </w:p>
    <w:p w14:paraId="64AEC7C6" w14:textId="4C6E43D3" w:rsidR="005021C4" w:rsidRDefault="005021C4" w:rsidP="00EF586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Create a second public subnet in 1b-availability zone (frontend-public-1b)- 123.0.2.0/24</w:t>
      </w:r>
      <w:r w:rsidR="00722D60">
        <w:rPr>
          <w:sz w:val="36"/>
          <w:szCs w:val="36"/>
        </w:rPr>
        <w:t>.</w:t>
      </w:r>
    </w:p>
    <w:p w14:paraId="5DC29D01" w14:textId="134EADCD" w:rsidR="005021C4" w:rsidRDefault="005021C4" w:rsidP="005021C4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Create a first private subnet in 1a-availability zone (Database-private-1a)- 123.0.3.0/24</w:t>
      </w:r>
      <w:r w:rsidR="00722D60">
        <w:rPr>
          <w:sz w:val="36"/>
          <w:szCs w:val="36"/>
        </w:rPr>
        <w:t>.</w:t>
      </w:r>
    </w:p>
    <w:p w14:paraId="39E5A13D" w14:textId="0DB5D23A" w:rsidR="00EF5860" w:rsidRPr="00595A65" w:rsidRDefault="005021C4" w:rsidP="00595A65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Create a second private subnet in 1b-availability zone (Database-private-1b)- 123.0.4.0/24</w:t>
      </w:r>
      <w:r w:rsidR="00722D60">
        <w:rPr>
          <w:sz w:val="36"/>
          <w:szCs w:val="36"/>
        </w:rPr>
        <w:t>.</w:t>
      </w:r>
    </w:p>
    <w:p w14:paraId="14093C34" w14:textId="477C7C35" w:rsidR="00595A65" w:rsidRDefault="00595A65" w:rsidP="00595A65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First public-1a-(123.0.1.0/24)-frontend-public-1a</w:t>
      </w:r>
      <w:r w:rsidR="00722D60">
        <w:rPr>
          <w:sz w:val="36"/>
          <w:szCs w:val="36"/>
        </w:rPr>
        <w:t>.</w:t>
      </w:r>
    </w:p>
    <w:p w14:paraId="5CA130E2" w14:textId="77777777" w:rsidR="00595A65" w:rsidRPr="00595A65" w:rsidRDefault="00595A65" w:rsidP="00595A65">
      <w:pPr>
        <w:rPr>
          <w:sz w:val="36"/>
          <w:szCs w:val="36"/>
        </w:rPr>
      </w:pPr>
    </w:p>
    <w:p w14:paraId="50F10397" w14:textId="48DB6839" w:rsidR="00595A65" w:rsidRDefault="00595A65" w:rsidP="00595A65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43A3457" wp14:editId="0A3BD20E">
            <wp:extent cx="2713023" cy="4085492"/>
            <wp:effectExtent l="0" t="0" r="0" b="0"/>
            <wp:docPr id="16111101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10149" name="Picture 161111014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023" cy="408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4826" w14:textId="1FD4F30A" w:rsidR="00595A65" w:rsidRDefault="00595A65" w:rsidP="00595A65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Second public-1b-(123.0.2.0/24)-frontend-public-1b</w:t>
      </w:r>
      <w:r w:rsidR="00722D60">
        <w:rPr>
          <w:sz w:val="36"/>
          <w:szCs w:val="36"/>
        </w:rPr>
        <w:t>.</w:t>
      </w:r>
    </w:p>
    <w:p w14:paraId="04610E89" w14:textId="77777777" w:rsidR="006B49EB" w:rsidRDefault="006B49EB" w:rsidP="006B49EB">
      <w:pPr>
        <w:pStyle w:val="ListParagraph"/>
        <w:rPr>
          <w:sz w:val="36"/>
          <w:szCs w:val="36"/>
        </w:rPr>
      </w:pPr>
    </w:p>
    <w:p w14:paraId="48B66CC2" w14:textId="0C49B1FB" w:rsidR="00595A65" w:rsidRDefault="00595A65" w:rsidP="00595A65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23D9413" wp14:editId="3FE34F38">
            <wp:extent cx="4642338" cy="6802636"/>
            <wp:effectExtent l="0" t="0" r="6350" b="0"/>
            <wp:docPr id="14469914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91419" name="Picture 144699141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439" cy="682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CDBC" w14:textId="77777777" w:rsidR="00595A65" w:rsidRDefault="00595A65" w:rsidP="00595A65">
      <w:pPr>
        <w:pStyle w:val="ListParagraph"/>
        <w:rPr>
          <w:sz w:val="36"/>
          <w:szCs w:val="36"/>
        </w:rPr>
      </w:pPr>
    </w:p>
    <w:p w14:paraId="0CB62FD5" w14:textId="77777777" w:rsidR="00595A65" w:rsidRDefault="00595A65" w:rsidP="00595A65">
      <w:pPr>
        <w:pStyle w:val="ListParagraph"/>
        <w:rPr>
          <w:sz w:val="36"/>
          <w:szCs w:val="36"/>
        </w:rPr>
      </w:pPr>
    </w:p>
    <w:p w14:paraId="24E8A381" w14:textId="77777777" w:rsidR="00595A65" w:rsidRDefault="00595A65" w:rsidP="00595A65">
      <w:pPr>
        <w:pStyle w:val="ListParagraph"/>
        <w:rPr>
          <w:sz w:val="36"/>
          <w:szCs w:val="36"/>
        </w:rPr>
      </w:pPr>
    </w:p>
    <w:p w14:paraId="72E1D83A" w14:textId="7DA436BD" w:rsidR="00595A65" w:rsidRPr="006B49EB" w:rsidRDefault="00595A65" w:rsidP="006B49EB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6B49EB">
        <w:rPr>
          <w:sz w:val="36"/>
          <w:szCs w:val="36"/>
        </w:rPr>
        <w:lastRenderedPageBreak/>
        <w:t>First private-1b-(123.0.3.0/24)-Database-private-1a</w:t>
      </w:r>
      <w:r w:rsidR="00722D60">
        <w:rPr>
          <w:sz w:val="36"/>
          <w:szCs w:val="36"/>
        </w:rPr>
        <w:t>.</w:t>
      </w:r>
    </w:p>
    <w:p w14:paraId="55608D09" w14:textId="77777777" w:rsidR="006B49EB" w:rsidRDefault="006B49EB" w:rsidP="006B49EB">
      <w:pPr>
        <w:pStyle w:val="ListParagraph"/>
        <w:rPr>
          <w:sz w:val="36"/>
          <w:szCs w:val="36"/>
        </w:rPr>
      </w:pPr>
    </w:p>
    <w:p w14:paraId="08D945B1" w14:textId="1FD4E57C" w:rsidR="00EF5860" w:rsidRDefault="006B49EB" w:rsidP="00EF5860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5747A92" wp14:editId="1CE0AF50">
            <wp:extent cx="4364955" cy="6482862"/>
            <wp:effectExtent l="0" t="0" r="0" b="0"/>
            <wp:docPr id="20640223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22312" name="Picture 206402231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065" cy="650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ACAF" w14:textId="77777777" w:rsidR="006B49EB" w:rsidRDefault="006B49EB" w:rsidP="00EF5860">
      <w:pPr>
        <w:rPr>
          <w:sz w:val="36"/>
          <w:szCs w:val="36"/>
        </w:rPr>
      </w:pPr>
    </w:p>
    <w:p w14:paraId="049A501B" w14:textId="29101A8D" w:rsidR="006B49EB" w:rsidRDefault="006B49EB" w:rsidP="00EF5860">
      <w:pPr>
        <w:rPr>
          <w:sz w:val="36"/>
          <w:szCs w:val="36"/>
        </w:rPr>
      </w:pPr>
    </w:p>
    <w:p w14:paraId="07B0D9CD" w14:textId="77777777" w:rsidR="006B49EB" w:rsidRDefault="006B49EB" w:rsidP="00EF5860">
      <w:pPr>
        <w:rPr>
          <w:sz w:val="36"/>
          <w:szCs w:val="36"/>
        </w:rPr>
      </w:pPr>
    </w:p>
    <w:p w14:paraId="6D6EBCA3" w14:textId="77777777" w:rsidR="006B49EB" w:rsidRDefault="006B49EB" w:rsidP="006B49EB">
      <w:pPr>
        <w:rPr>
          <w:sz w:val="36"/>
          <w:szCs w:val="36"/>
        </w:rPr>
      </w:pPr>
    </w:p>
    <w:p w14:paraId="6AE19B5A" w14:textId="1D562728" w:rsidR="006B49EB" w:rsidRDefault="006B49EB" w:rsidP="006B49EB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6B49EB">
        <w:rPr>
          <w:sz w:val="36"/>
          <w:szCs w:val="36"/>
        </w:rPr>
        <w:lastRenderedPageBreak/>
        <w:t>Second private-1b-(123.0.4.0/24)-Database-private-1b</w:t>
      </w:r>
      <w:r w:rsidR="00722D60">
        <w:rPr>
          <w:sz w:val="36"/>
          <w:szCs w:val="36"/>
        </w:rPr>
        <w:t>.</w:t>
      </w:r>
    </w:p>
    <w:p w14:paraId="62BE8F47" w14:textId="77777777" w:rsidR="006B49EB" w:rsidRDefault="006B49EB" w:rsidP="006B49EB">
      <w:pPr>
        <w:pStyle w:val="ListParagraph"/>
        <w:rPr>
          <w:sz w:val="36"/>
          <w:szCs w:val="36"/>
        </w:rPr>
      </w:pPr>
    </w:p>
    <w:p w14:paraId="1FFF3166" w14:textId="30D3DCDD" w:rsidR="006B49EB" w:rsidRDefault="006B49EB" w:rsidP="006B49EB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ACCE2B3" wp14:editId="05304B07">
            <wp:extent cx="4052346" cy="6013939"/>
            <wp:effectExtent l="0" t="0" r="5715" b="6350"/>
            <wp:docPr id="18749875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87533" name="Picture 187498753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925" cy="603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BB3A" w14:textId="77777777" w:rsidR="00A762F0" w:rsidRDefault="00A762F0" w:rsidP="006B49EB">
      <w:pPr>
        <w:pStyle w:val="ListParagraph"/>
        <w:rPr>
          <w:sz w:val="36"/>
          <w:szCs w:val="36"/>
        </w:rPr>
      </w:pPr>
    </w:p>
    <w:p w14:paraId="31D8E953" w14:textId="50CE81CB" w:rsidR="00A762F0" w:rsidRDefault="00A762F0" w:rsidP="00A762F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Created 4 subnets</w:t>
      </w:r>
      <w:r w:rsidR="00722D60">
        <w:rPr>
          <w:sz w:val="36"/>
          <w:szCs w:val="36"/>
        </w:rPr>
        <w:t>.</w:t>
      </w:r>
    </w:p>
    <w:p w14:paraId="1D11EE10" w14:textId="77777777" w:rsidR="00A762F0" w:rsidRPr="00A762F0" w:rsidRDefault="00A762F0" w:rsidP="00A762F0">
      <w:pPr>
        <w:pStyle w:val="ListParagraph"/>
        <w:rPr>
          <w:sz w:val="36"/>
          <w:szCs w:val="36"/>
        </w:rPr>
      </w:pPr>
    </w:p>
    <w:p w14:paraId="64242ABC" w14:textId="5875BA08" w:rsidR="00A762F0" w:rsidRDefault="00A762F0" w:rsidP="00A762F0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AB5F3B7" wp14:editId="0F93D0B6">
            <wp:extent cx="5943600" cy="676275"/>
            <wp:effectExtent l="0" t="0" r="0" b="9525"/>
            <wp:docPr id="19347838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83817" name="Picture 193478381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A346" w14:textId="7719C873" w:rsidR="00A762F0" w:rsidRDefault="00A762F0" w:rsidP="00A762F0">
      <w:pPr>
        <w:pStyle w:val="Heading2"/>
        <w:jc w:val="center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Create a route-table with Internet- gateway &amp; subnet association</w:t>
      </w:r>
    </w:p>
    <w:p w14:paraId="13AD7D95" w14:textId="33A15F37" w:rsidR="00A762F0" w:rsidRPr="00A762F0" w:rsidRDefault="00A762F0" w:rsidP="00A762F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Create a route table-(my-route) &amp; with My-VPC</w:t>
      </w:r>
      <w:r w:rsidR="00722D60">
        <w:rPr>
          <w:sz w:val="36"/>
          <w:szCs w:val="36"/>
        </w:rPr>
        <w:t>.</w:t>
      </w:r>
    </w:p>
    <w:p w14:paraId="598FEA6B" w14:textId="347FEC53" w:rsidR="006B49EB" w:rsidRDefault="00A762F0" w:rsidP="006B49EB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A99FB21" wp14:editId="4C630664">
            <wp:extent cx="4400105" cy="3317631"/>
            <wp:effectExtent l="0" t="0" r="635" b="0"/>
            <wp:docPr id="4222469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46988" name="Picture 42224698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267" cy="332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1AD8" w14:textId="77777777" w:rsidR="00A762F0" w:rsidRDefault="00A762F0" w:rsidP="006B49EB">
      <w:pPr>
        <w:pStyle w:val="ListParagraph"/>
        <w:rPr>
          <w:sz w:val="36"/>
          <w:szCs w:val="36"/>
        </w:rPr>
      </w:pPr>
    </w:p>
    <w:p w14:paraId="23437D07" w14:textId="2ECAC2D6" w:rsidR="00A762F0" w:rsidRDefault="00A762F0" w:rsidP="00A762F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Next create Internet gateway-(igw)</w:t>
      </w:r>
      <w:r w:rsidR="00722D60">
        <w:rPr>
          <w:sz w:val="36"/>
          <w:szCs w:val="36"/>
        </w:rPr>
        <w:t>.</w:t>
      </w:r>
    </w:p>
    <w:p w14:paraId="0005E2BE" w14:textId="77777777" w:rsidR="00A762F0" w:rsidRDefault="00A762F0" w:rsidP="00A762F0">
      <w:pPr>
        <w:pStyle w:val="ListParagraph"/>
        <w:rPr>
          <w:sz w:val="36"/>
          <w:szCs w:val="36"/>
        </w:rPr>
      </w:pPr>
    </w:p>
    <w:p w14:paraId="03C775EB" w14:textId="1E8C1BA4" w:rsidR="00A762F0" w:rsidRDefault="00A762F0" w:rsidP="00A762F0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00D2964" wp14:editId="396B2F3E">
            <wp:extent cx="3686908" cy="2539709"/>
            <wp:effectExtent l="0" t="0" r="8890" b="0"/>
            <wp:docPr id="7576134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613401" name="Picture 75761340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354" cy="254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2050" w14:textId="77777777" w:rsidR="00CF1936" w:rsidRDefault="00CF1936" w:rsidP="00A762F0">
      <w:pPr>
        <w:pStyle w:val="ListParagraph"/>
        <w:rPr>
          <w:sz w:val="36"/>
          <w:szCs w:val="36"/>
        </w:rPr>
      </w:pPr>
    </w:p>
    <w:p w14:paraId="6B5A828C" w14:textId="1C1F4A44" w:rsidR="00CF1936" w:rsidRDefault="00CF1936" w:rsidP="00CF1936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Attach the VPC</w:t>
      </w:r>
    </w:p>
    <w:p w14:paraId="3EBCE9DF" w14:textId="6A3E23EF" w:rsidR="00CF1936" w:rsidRPr="00CF1936" w:rsidRDefault="00CF1936" w:rsidP="00CF1936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CF57CEF" wp14:editId="69536BB0">
            <wp:extent cx="3530691" cy="1271954"/>
            <wp:effectExtent l="0" t="0" r="0" b="4445"/>
            <wp:docPr id="12542222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22274" name="Picture 125422227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407" cy="128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CDBD" w14:textId="30C4C12E" w:rsidR="00A762F0" w:rsidRPr="00CF1936" w:rsidRDefault="00A762F0" w:rsidP="00CF1936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CF1936">
        <w:rPr>
          <w:sz w:val="36"/>
          <w:szCs w:val="36"/>
        </w:rPr>
        <w:t>Now edit the route-table</w:t>
      </w:r>
      <w:r w:rsidR="00722D60">
        <w:rPr>
          <w:sz w:val="36"/>
          <w:szCs w:val="36"/>
        </w:rPr>
        <w:t>.</w:t>
      </w:r>
    </w:p>
    <w:p w14:paraId="66A2453D" w14:textId="0733DABB" w:rsidR="00A762F0" w:rsidRDefault="00A762F0" w:rsidP="00A762F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Click on actions edit routes and add the internet-gateway</w:t>
      </w:r>
      <w:r w:rsidR="00722D60">
        <w:rPr>
          <w:sz w:val="36"/>
          <w:szCs w:val="36"/>
        </w:rPr>
        <w:t>.</w:t>
      </w:r>
    </w:p>
    <w:p w14:paraId="0DA72E18" w14:textId="5407F83F" w:rsidR="00CF1936" w:rsidRDefault="00CF1936" w:rsidP="00CF1936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0CB7143" wp14:editId="519C0407">
            <wp:extent cx="5943600" cy="1391920"/>
            <wp:effectExtent l="0" t="0" r="0" b="0"/>
            <wp:docPr id="20221717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71728" name="Picture 202217172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A70D" w14:textId="77777777" w:rsidR="00CF1936" w:rsidRDefault="00CF1936" w:rsidP="00CF1936">
      <w:pPr>
        <w:pStyle w:val="ListParagraph"/>
        <w:rPr>
          <w:sz w:val="36"/>
          <w:szCs w:val="36"/>
        </w:rPr>
      </w:pPr>
    </w:p>
    <w:p w14:paraId="46F7B7BF" w14:textId="0A3BBCC0" w:rsidR="00CF1936" w:rsidRDefault="00CF1936" w:rsidP="00CF1936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Next edit the subnet associations &amp; and the 2 public subnets</w:t>
      </w:r>
      <w:r w:rsidR="00722D60">
        <w:rPr>
          <w:sz w:val="36"/>
          <w:szCs w:val="36"/>
        </w:rPr>
        <w:t>.</w:t>
      </w:r>
    </w:p>
    <w:p w14:paraId="1880AA41" w14:textId="7CED7113" w:rsidR="00CF1936" w:rsidRDefault="00CF1936" w:rsidP="00CF1936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C17E19C" wp14:editId="2652CD55">
            <wp:extent cx="5943600" cy="2051050"/>
            <wp:effectExtent l="0" t="0" r="0" b="6350"/>
            <wp:docPr id="7343499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49916" name="Picture 7343499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4AEC" w14:textId="77777777" w:rsidR="00CF1936" w:rsidRDefault="00CF1936" w:rsidP="00CF1936">
      <w:pPr>
        <w:pStyle w:val="ListParagraph"/>
        <w:rPr>
          <w:sz w:val="36"/>
          <w:szCs w:val="36"/>
        </w:rPr>
      </w:pPr>
    </w:p>
    <w:p w14:paraId="31680221" w14:textId="063CC67F" w:rsidR="00CF1936" w:rsidRDefault="00CF1936" w:rsidP="00CF1936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After add the frontend-public-1a &amp; frontend-public-1b go and save the changes</w:t>
      </w:r>
      <w:r w:rsidR="00722D60">
        <w:rPr>
          <w:sz w:val="36"/>
          <w:szCs w:val="36"/>
        </w:rPr>
        <w:t>.</w:t>
      </w:r>
    </w:p>
    <w:p w14:paraId="419C9559" w14:textId="6497B659" w:rsidR="00CF1936" w:rsidRDefault="00CF1936" w:rsidP="00CF1936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Next create 2 EC2 instance in 2 different availability zones-(1a&amp;1b)</w:t>
      </w:r>
      <w:r w:rsidR="00722D60">
        <w:rPr>
          <w:sz w:val="36"/>
          <w:szCs w:val="36"/>
        </w:rPr>
        <w:t>.</w:t>
      </w:r>
    </w:p>
    <w:p w14:paraId="19762523" w14:textId="77777777" w:rsidR="00CF1936" w:rsidRDefault="00CF1936" w:rsidP="00CF1936">
      <w:pPr>
        <w:pStyle w:val="ListParagraph"/>
        <w:rPr>
          <w:sz w:val="36"/>
          <w:szCs w:val="36"/>
        </w:rPr>
      </w:pPr>
    </w:p>
    <w:p w14:paraId="6EC107A4" w14:textId="5798AA17" w:rsidR="00CF1936" w:rsidRDefault="00CF1936" w:rsidP="00CF1936">
      <w:pPr>
        <w:pStyle w:val="Heading1"/>
        <w:jc w:val="center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 xml:space="preserve">Create two EC2 instance </w:t>
      </w:r>
    </w:p>
    <w:p w14:paraId="40DC0C8E" w14:textId="346E7C86" w:rsidR="00CF1936" w:rsidRDefault="00CF1936" w:rsidP="00CF1936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Ec1-public</w:t>
      </w:r>
      <w:r w:rsidR="00722D60">
        <w:rPr>
          <w:sz w:val="36"/>
          <w:szCs w:val="36"/>
        </w:rPr>
        <w:t xml:space="preserve"> </w:t>
      </w:r>
      <w:r>
        <w:rPr>
          <w:sz w:val="36"/>
          <w:szCs w:val="36"/>
        </w:rPr>
        <w:t>=&gt;</w:t>
      </w:r>
      <w:r w:rsidR="00722D60">
        <w:rPr>
          <w:sz w:val="36"/>
          <w:szCs w:val="36"/>
        </w:rPr>
        <w:t>create a key pair, select the VPC, 1a-availability zone</w:t>
      </w:r>
      <w:r w:rsidR="00F05061">
        <w:rPr>
          <w:sz w:val="36"/>
          <w:szCs w:val="36"/>
        </w:rPr>
        <w:t>-(frontend-public-1a)</w:t>
      </w:r>
      <w:r w:rsidR="00722D60">
        <w:rPr>
          <w:sz w:val="36"/>
          <w:szCs w:val="36"/>
        </w:rPr>
        <w:t>, edit security add custom-TCP-80(for nginx), HTTPS-80-ANYWHERE (0.0.0.0/0), MYSQL/AURO-3306-ANYWHERE (0.0.0.0/0).</w:t>
      </w:r>
    </w:p>
    <w:p w14:paraId="25C47254" w14:textId="6DF9446A" w:rsidR="00722D60" w:rsidRDefault="00722D60" w:rsidP="00CF1936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Ec2-public =&gt; same key pair, select the VPC, 1b-availability zone</w:t>
      </w:r>
      <w:r w:rsidR="00F05061">
        <w:rPr>
          <w:sz w:val="36"/>
          <w:szCs w:val="36"/>
        </w:rPr>
        <w:t>-(frontend-public-1b)</w:t>
      </w:r>
      <w:r>
        <w:rPr>
          <w:sz w:val="36"/>
          <w:szCs w:val="36"/>
        </w:rPr>
        <w:t>, add the same security group.</w:t>
      </w:r>
    </w:p>
    <w:p w14:paraId="63133482" w14:textId="1CA48CC2" w:rsidR="00722D60" w:rsidRDefault="00722D60" w:rsidP="00CF1936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Take the AMI Image as (UBU</w:t>
      </w:r>
      <w:r w:rsidR="00F05061">
        <w:rPr>
          <w:sz w:val="36"/>
          <w:szCs w:val="36"/>
        </w:rPr>
        <w:t>NTU)</w:t>
      </w:r>
    </w:p>
    <w:p w14:paraId="15AC3361" w14:textId="7E30C1EB" w:rsidR="00722D60" w:rsidRDefault="00722D60" w:rsidP="00722D60">
      <w:pPr>
        <w:pStyle w:val="Heading1"/>
        <w:jc w:val="center"/>
        <w:rPr>
          <w:sz w:val="44"/>
          <w:szCs w:val="44"/>
          <w:u w:val="single"/>
        </w:rPr>
      </w:pPr>
      <w:r w:rsidRPr="00722D60">
        <w:rPr>
          <w:sz w:val="44"/>
          <w:szCs w:val="44"/>
          <w:u w:val="single"/>
        </w:rPr>
        <w:t>Ec1</w:t>
      </w:r>
    </w:p>
    <w:p w14:paraId="6959E8BD" w14:textId="77777777" w:rsidR="00F05061" w:rsidRPr="00F05061" w:rsidRDefault="00F05061" w:rsidP="00F05061"/>
    <w:p w14:paraId="18CB0395" w14:textId="560644F0" w:rsidR="00F05061" w:rsidRDefault="00F05061" w:rsidP="00F05061">
      <w:r>
        <w:rPr>
          <w:noProof/>
        </w:rPr>
        <w:drawing>
          <wp:inline distT="0" distB="0" distL="0" distR="0" wp14:anchorId="498F8F71" wp14:editId="2E8CA330">
            <wp:extent cx="5102749" cy="4838700"/>
            <wp:effectExtent l="0" t="0" r="3175" b="0"/>
            <wp:docPr id="12679712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71289" name="Picture 126797128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034" cy="484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4988" w14:textId="77777777" w:rsidR="00F05061" w:rsidRDefault="00F05061" w:rsidP="00F05061"/>
    <w:p w14:paraId="0C660BE0" w14:textId="77777777" w:rsidR="00F05061" w:rsidRDefault="00F05061" w:rsidP="00F05061"/>
    <w:p w14:paraId="1EB9BD3A" w14:textId="659B7D4F" w:rsidR="00F05061" w:rsidRDefault="00F05061" w:rsidP="00F05061">
      <w:r>
        <w:rPr>
          <w:noProof/>
        </w:rPr>
        <w:lastRenderedPageBreak/>
        <w:drawing>
          <wp:inline distT="0" distB="0" distL="0" distR="0" wp14:anchorId="19232FCB" wp14:editId="181797AB">
            <wp:extent cx="5845047" cy="2461473"/>
            <wp:effectExtent l="0" t="0" r="3810" b="0"/>
            <wp:docPr id="104688968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89685" name="Picture 104688968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64C2" w14:textId="77777777" w:rsidR="00F05061" w:rsidRDefault="00F05061" w:rsidP="00F05061"/>
    <w:p w14:paraId="402428A0" w14:textId="77777777" w:rsidR="00F05061" w:rsidRDefault="00F05061" w:rsidP="00F05061"/>
    <w:p w14:paraId="56037690" w14:textId="3695851F" w:rsidR="00F05061" w:rsidRDefault="00F05061" w:rsidP="00F05061">
      <w:r>
        <w:rPr>
          <w:noProof/>
        </w:rPr>
        <w:drawing>
          <wp:inline distT="0" distB="0" distL="0" distR="0" wp14:anchorId="2120C8D6" wp14:editId="13166E1D">
            <wp:extent cx="4141251" cy="5252720"/>
            <wp:effectExtent l="0" t="0" r="0" b="5080"/>
            <wp:docPr id="141350100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01007" name="Picture 141350100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857" cy="52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4329" w14:textId="2FDD970E" w:rsidR="00F05061" w:rsidRDefault="00F05061" w:rsidP="00F0506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Click on launch instance </w:t>
      </w:r>
    </w:p>
    <w:p w14:paraId="1465BF28" w14:textId="2DD880D9" w:rsidR="00722D60" w:rsidRDefault="00F05061" w:rsidP="007E5642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After Ec1 is created next create the Ec2 with same AMI image, key pair, frontend-public-1b(subnet), same security group (route53)</w:t>
      </w:r>
      <w:r w:rsidR="007E5642">
        <w:rPr>
          <w:sz w:val="36"/>
          <w:szCs w:val="36"/>
        </w:rPr>
        <w:t xml:space="preserve"> &amp; click on launch instance</w:t>
      </w:r>
    </w:p>
    <w:p w14:paraId="6F028911" w14:textId="77777777" w:rsidR="007E5642" w:rsidRDefault="007E5642" w:rsidP="007E5642">
      <w:pPr>
        <w:pStyle w:val="ListParagraph"/>
        <w:rPr>
          <w:sz w:val="36"/>
          <w:szCs w:val="36"/>
        </w:rPr>
      </w:pPr>
    </w:p>
    <w:p w14:paraId="08EC96F4" w14:textId="63D0BC15" w:rsidR="007E5642" w:rsidRDefault="007E5642" w:rsidP="007E5642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9CC7055" wp14:editId="5CB298B4">
            <wp:extent cx="5943600" cy="881380"/>
            <wp:effectExtent l="0" t="0" r="0" b="0"/>
            <wp:docPr id="15017797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79756" name="Picture 150177975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4329" w14:textId="77777777" w:rsidR="007E5642" w:rsidRDefault="007E5642" w:rsidP="007E5642">
      <w:pPr>
        <w:pStyle w:val="ListParagraph"/>
        <w:rPr>
          <w:sz w:val="36"/>
          <w:szCs w:val="36"/>
        </w:rPr>
      </w:pPr>
    </w:p>
    <w:p w14:paraId="25B80CBD" w14:textId="77777777" w:rsidR="007E5642" w:rsidRDefault="007E5642" w:rsidP="007E5642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Next connect to Ec1 in the get bash by copying the SSH client and install nginx in the root user</w:t>
      </w:r>
    </w:p>
    <w:p w14:paraId="148843A6" w14:textId="728E12AF" w:rsidR="007E5642" w:rsidRDefault="007E5642" w:rsidP="007E5642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To install nginx – (apt update -y)</w:t>
      </w:r>
    </w:p>
    <w:p w14:paraId="1D714ABD" w14:textId="6B391AF0" w:rsidR="007E5642" w:rsidRDefault="007E5642" w:rsidP="007E5642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(apt install nginx -y)</w:t>
      </w:r>
    </w:p>
    <w:p w14:paraId="7E8893CB" w14:textId="5F4A927E" w:rsidR="007E5642" w:rsidRDefault="007E5642" w:rsidP="007E5642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(cd /var/www/html)-this is for going into html path to change the index.html file by removing index.html - (rm index.html) &amp; next create the index.html </w:t>
      </w:r>
    </w:p>
    <w:p w14:paraId="7939C467" w14:textId="0E4549F9" w:rsidR="007E5642" w:rsidRDefault="007E5642" w:rsidP="007E5642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and past the html code from the browser</w:t>
      </w:r>
      <w:r w:rsidR="00045C40">
        <w:rPr>
          <w:sz w:val="36"/>
          <w:szCs w:val="36"/>
        </w:rPr>
        <w:t xml:space="preserve"> by                          ( vi index.html) – insert the code and press- (esc : wq) to exit the vi file next restart the nginx =&gt; (systemctl restart nginx)</w:t>
      </w:r>
    </w:p>
    <w:p w14:paraId="31EB3657" w14:textId="77777777" w:rsidR="00045C40" w:rsidRDefault="00045C40" w:rsidP="00045C4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To install MYSQL – (apt update -y)</w:t>
      </w:r>
    </w:p>
    <w:p w14:paraId="3C273E57" w14:textId="1929B02A" w:rsidR="00045C40" w:rsidRDefault="00045C40" w:rsidP="00045C40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(</w:t>
      </w:r>
      <w:r w:rsidRPr="00045C40">
        <w:rPr>
          <w:sz w:val="36"/>
          <w:szCs w:val="36"/>
        </w:rPr>
        <w:t>apt install mysql-server</w:t>
      </w:r>
      <w:r>
        <w:rPr>
          <w:sz w:val="36"/>
          <w:szCs w:val="36"/>
        </w:rPr>
        <w:t>)</w:t>
      </w:r>
    </w:p>
    <w:p w14:paraId="1B9F51C6" w14:textId="23777C88" w:rsidR="00045C40" w:rsidRDefault="00045C40" w:rsidP="00045C40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 (</w:t>
      </w:r>
      <w:r w:rsidRPr="00045C40">
        <w:rPr>
          <w:sz w:val="36"/>
          <w:szCs w:val="36"/>
        </w:rPr>
        <w:t>systemctl start mysql.service</w:t>
      </w:r>
      <w:r>
        <w:rPr>
          <w:sz w:val="36"/>
          <w:szCs w:val="36"/>
        </w:rPr>
        <w:t>) – To start the MYSQL server</w:t>
      </w:r>
    </w:p>
    <w:p w14:paraId="7783965A" w14:textId="0CABA346" w:rsidR="00045C40" w:rsidRDefault="00045C40" w:rsidP="00045C4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Do the same in the Ec2 instance (install nginx, MYSQL)</w:t>
      </w:r>
    </w:p>
    <w:p w14:paraId="041C1E81" w14:textId="77777777" w:rsidR="0028426E" w:rsidRDefault="0028426E" w:rsidP="0028426E">
      <w:pPr>
        <w:rPr>
          <w:sz w:val="36"/>
          <w:szCs w:val="36"/>
        </w:rPr>
      </w:pPr>
    </w:p>
    <w:p w14:paraId="1B0604DA" w14:textId="77777777" w:rsidR="0028426E" w:rsidRDefault="0028426E" w:rsidP="0028426E">
      <w:pPr>
        <w:rPr>
          <w:sz w:val="36"/>
          <w:szCs w:val="36"/>
        </w:rPr>
      </w:pPr>
    </w:p>
    <w:p w14:paraId="5F8A10E2" w14:textId="77777777" w:rsidR="0028426E" w:rsidRDefault="0028426E" w:rsidP="0028426E">
      <w:pPr>
        <w:rPr>
          <w:sz w:val="36"/>
          <w:szCs w:val="36"/>
        </w:rPr>
      </w:pPr>
    </w:p>
    <w:p w14:paraId="042FB194" w14:textId="6190BBE5" w:rsidR="007E5642" w:rsidRPr="0028426E" w:rsidRDefault="007E5642" w:rsidP="0028426E">
      <w:pPr>
        <w:rPr>
          <w:sz w:val="36"/>
          <w:szCs w:val="36"/>
        </w:rPr>
      </w:pPr>
      <w:r w:rsidRPr="0028426E">
        <w:rPr>
          <w:sz w:val="36"/>
          <w:szCs w:val="36"/>
        </w:rPr>
        <w:t xml:space="preserve">  </w:t>
      </w:r>
    </w:p>
    <w:p w14:paraId="1FEDD82E" w14:textId="77777777" w:rsidR="00A762F0" w:rsidRPr="00A762F0" w:rsidRDefault="00A762F0" w:rsidP="00A762F0">
      <w:pPr>
        <w:pStyle w:val="ListParagraph"/>
        <w:rPr>
          <w:sz w:val="36"/>
          <w:szCs w:val="36"/>
        </w:rPr>
      </w:pPr>
    </w:p>
    <w:p w14:paraId="680993BB" w14:textId="48A11401" w:rsidR="006B49EB" w:rsidRDefault="0028426E" w:rsidP="0028426E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Installing Nginx, updating , the path to nginx html file</w:t>
      </w:r>
    </w:p>
    <w:p w14:paraId="39106753" w14:textId="77777777" w:rsidR="0028426E" w:rsidRDefault="0028426E" w:rsidP="0028426E">
      <w:pPr>
        <w:pStyle w:val="ListParagraph"/>
        <w:rPr>
          <w:sz w:val="36"/>
          <w:szCs w:val="36"/>
        </w:rPr>
      </w:pPr>
    </w:p>
    <w:p w14:paraId="76890CED" w14:textId="77777777" w:rsidR="0028426E" w:rsidRDefault="0028426E" w:rsidP="0028426E">
      <w:pPr>
        <w:pStyle w:val="ListParagraph"/>
        <w:rPr>
          <w:sz w:val="36"/>
          <w:szCs w:val="36"/>
        </w:rPr>
      </w:pPr>
    </w:p>
    <w:p w14:paraId="7DF43454" w14:textId="28A86EA8" w:rsidR="006B49EB" w:rsidRDefault="0028426E" w:rsidP="006B49EB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0A9EAD0" wp14:editId="43D4C4C7">
            <wp:extent cx="5987871" cy="4392386"/>
            <wp:effectExtent l="0" t="0" r="0" b="8255"/>
            <wp:docPr id="2156725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72557" name="Picture 21567255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875" cy="440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0C8" w14:textId="77777777" w:rsidR="0028426E" w:rsidRDefault="0028426E" w:rsidP="006B49EB">
      <w:pPr>
        <w:pStyle w:val="ListParagraph"/>
        <w:rPr>
          <w:sz w:val="36"/>
          <w:szCs w:val="36"/>
        </w:rPr>
      </w:pPr>
    </w:p>
    <w:p w14:paraId="613127F6" w14:textId="77777777" w:rsidR="0028426E" w:rsidRDefault="0028426E" w:rsidP="006B49EB">
      <w:pPr>
        <w:pStyle w:val="ListParagraph"/>
        <w:rPr>
          <w:sz w:val="36"/>
          <w:szCs w:val="36"/>
        </w:rPr>
      </w:pPr>
    </w:p>
    <w:p w14:paraId="1323553A" w14:textId="77777777" w:rsidR="0028426E" w:rsidRDefault="0028426E" w:rsidP="006B49EB">
      <w:pPr>
        <w:pStyle w:val="ListParagraph"/>
        <w:rPr>
          <w:sz w:val="36"/>
          <w:szCs w:val="36"/>
        </w:rPr>
      </w:pPr>
    </w:p>
    <w:p w14:paraId="264C3CE3" w14:textId="77777777" w:rsidR="0028426E" w:rsidRDefault="0028426E" w:rsidP="006B49EB">
      <w:pPr>
        <w:pStyle w:val="ListParagraph"/>
        <w:rPr>
          <w:sz w:val="36"/>
          <w:szCs w:val="36"/>
        </w:rPr>
      </w:pPr>
    </w:p>
    <w:p w14:paraId="0B12885A" w14:textId="77777777" w:rsidR="0028426E" w:rsidRDefault="0028426E" w:rsidP="006B49EB">
      <w:pPr>
        <w:pStyle w:val="ListParagraph"/>
        <w:rPr>
          <w:sz w:val="36"/>
          <w:szCs w:val="36"/>
        </w:rPr>
      </w:pPr>
    </w:p>
    <w:p w14:paraId="6549B53D" w14:textId="77777777" w:rsidR="0028426E" w:rsidRDefault="0028426E" w:rsidP="006B49EB">
      <w:pPr>
        <w:pStyle w:val="ListParagraph"/>
        <w:rPr>
          <w:sz w:val="36"/>
          <w:szCs w:val="36"/>
        </w:rPr>
      </w:pPr>
    </w:p>
    <w:p w14:paraId="5D7A6EB0" w14:textId="77777777" w:rsidR="0028426E" w:rsidRDefault="0028426E" w:rsidP="006B49EB">
      <w:pPr>
        <w:pStyle w:val="ListParagraph"/>
        <w:rPr>
          <w:sz w:val="36"/>
          <w:szCs w:val="36"/>
        </w:rPr>
      </w:pPr>
    </w:p>
    <w:p w14:paraId="61F908BA" w14:textId="77777777" w:rsidR="0028426E" w:rsidRDefault="0028426E" w:rsidP="006B49EB">
      <w:pPr>
        <w:pStyle w:val="ListParagraph"/>
        <w:rPr>
          <w:sz w:val="36"/>
          <w:szCs w:val="36"/>
        </w:rPr>
      </w:pPr>
    </w:p>
    <w:p w14:paraId="490E4E4B" w14:textId="2268098C" w:rsidR="0028426E" w:rsidRDefault="0028426E" w:rsidP="006B49EB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C430D1D" wp14:editId="20C5F8D8">
            <wp:extent cx="5943600" cy="5079365"/>
            <wp:effectExtent l="0" t="0" r="0" b="6985"/>
            <wp:docPr id="7035835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83550" name="Picture 70358355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D6F4" w14:textId="77777777" w:rsidR="00CD3A38" w:rsidRDefault="00CD3A38" w:rsidP="006B49EB">
      <w:pPr>
        <w:pStyle w:val="ListParagraph"/>
        <w:rPr>
          <w:sz w:val="36"/>
          <w:szCs w:val="36"/>
        </w:rPr>
      </w:pPr>
    </w:p>
    <w:p w14:paraId="6168E44A" w14:textId="77777777" w:rsidR="00CD3A38" w:rsidRDefault="00CD3A38" w:rsidP="006B49EB">
      <w:pPr>
        <w:pStyle w:val="ListParagraph"/>
        <w:rPr>
          <w:sz w:val="36"/>
          <w:szCs w:val="36"/>
        </w:rPr>
      </w:pPr>
    </w:p>
    <w:p w14:paraId="09437235" w14:textId="77777777" w:rsidR="00CD3A38" w:rsidRDefault="00CD3A38" w:rsidP="006B49EB">
      <w:pPr>
        <w:pStyle w:val="ListParagraph"/>
        <w:rPr>
          <w:sz w:val="36"/>
          <w:szCs w:val="36"/>
        </w:rPr>
      </w:pPr>
    </w:p>
    <w:p w14:paraId="23C54F16" w14:textId="77777777" w:rsidR="00CD3A38" w:rsidRDefault="00CD3A38" w:rsidP="006B49EB">
      <w:pPr>
        <w:pStyle w:val="ListParagraph"/>
        <w:rPr>
          <w:sz w:val="36"/>
          <w:szCs w:val="36"/>
        </w:rPr>
      </w:pPr>
    </w:p>
    <w:p w14:paraId="05B54CDA" w14:textId="77777777" w:rsidR="00CD3A38" w:rsidRDefault="00CD3A38" w:rsidP="006B49EB">
      <w:pPr>
        <w:pStyle w:val="ListParagraph"/>
        <w:rPr>
          <w:sz w:val="36"/>
          <w:szCs w:val="36"/>
        </w:rPr>
      </w:pPr>
    </w:p>
    <w:p w14:paraId="3DA03A74" w14:textId="77777777" w:rsidR="00CD3A38" w:rsidRDefault="00CD3A38" w:rsidP="006B49EB">
      <w:pPr>
        <w:pStyle w:val="ListParagraph"/>
        <w:rPr>
          <w:sz w:val="36"/>
          <w:szCs w:val="36"/>
        </w:rPr>
      </w:pPr>
    </w:p>
    <w:p w14:paraId="62D20769" w14:textId="77777777" w:rsidR="00CD3A38" w:rsidRDefault="00CD3A38" w:rsidP="006B49EB">
      <w:pPr>
        <w:pStyle w:val="ListParagraph"/>
        <w:rPr>
          <w:sz w:val="36"/>
          <w:szCs w:val="36"/>
        </w:rPr>
      </w:pPr>
    </w:p>
    <w:p w14:paraId="12EA6808" w14:textId="77777777" w:rsidR="00CD3A38" w:rsidRDefault="00CD3A38" w:rsidP="006B49EB">
      <w:pPr>
        <w:pStyle w:val="ListParagraph"/>
        <w:rPr>
          <w:sz w:val="36"/>
          <w:szCs w:val="36"/>
        </w:rPr>
      </w:pPr>
    </w:p>
    <w:p w14:paraId="004DB535" w14:textId="77777777" w:rsidR="00CD3A38" w:rsidRDefault="00CD3A38" w:rsidP="006B49EB">
      <w:pPr>
        <w:pStyle w:val="ListParagraph"/>
        <w:rPr>
          <w:sz w:val="36"/>
          <w:szCs w:val="36"/>
        </w:rPr>
      </w:pPr>
    </w:p>
    <w:p w14:paraId="4F7ED094" w14:textId="77777777" w:rsidR="00CD3A38" w:rsidRDefault="00CD3A38" w:rsidP="006B49EB">
      <w:pPr>
        <w:pStyle w:val="ListParagraph"/>
        <w:rPr>
          <w:sz w:val="36"/>
          <w:szCs w:val="36"/>
        </w:rPr>
      </w:pPr>
    </w:p>
    <w:p w14:paraId="6578D66D" w14:textId="662A2F62" w:rsidR="00CD3A38" w:rsidRDefault="00CD3A38" w:rsidP="00CD3A38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Editing the index-debian.html file by adding html code into it.</w:t>
      </w:r>
    </w:p>
    <w:p w14:paraId="2A3136C3" w14:textId="74F67367" w:rsidR="00CD3A38" w:rsidRDefault="00CD3A38" w:rsidP="00CD3A38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DB61D4C" wp14:editId="1060D4FF">
            <wp:extent cx="5943600" cy="3858895"/>
            <wp:effectExtent l="0" t="0" r="0" b="8255"/>
            <wp:docPr id="11048774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77487" name="Picture 110487748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94C6" w14:textId="77777777" w:rsidR="00CD3A38" w:rsidRDefault="00CD3A38" w:rsidP="00CD3A38">
      <w:pPr>
        <w:pStyle w:val="ListParagraph"/>
        <w:rPr>
          <w:sz w:val="36"/>
          <w:szCs w:val="36"/>
        </w:rPr>
      </w:pPr>
    </w:p>
    <w:p w14:paraId="3EEF99CC" w14:textId="22FBE28E" w:rsidR="00CD3A38" w:rsidRDefault="00CD3A38" w:rsidP="00CD3A38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 xml:space="preserve">Next check the html code is working </w:t>
      </w:r>
      <w:r w:rsidR="00304CDF">
        <w:rPr>
          <w:sz w:val="36"/>
          <w:szCs w:val="36"/>
        </w:rPr>
        <w:t>.</w:t>
      </w:r>
    </w:p>
    <w:p w14:paraId="3D065C49" w14:textId="3D69E827" w:rsidR="00CD3A38" w:rsidRDefault="00CD3A38" w:rsidP="00CD3A38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Next install MYSQL in the same server</w:t>
      </w:r>
      <w:r w:rsidR="00304CDF">
        <w:rPr>
          <w:sz w:val="36"/>
          <w:szCs w:val="36"/>
        </w:rPr>
        <w:t>.</w:t>
      </w:r>
    </w:p>
    <w:p w14:paraId="51BF8A41" w14:textId="5CA8F5CD" w:rsidR="00CD3A38" w:rsidRDefault="00CD3A38" w:rsidP="00CD3A38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8EA9AE1" wp14:editId="4890BB47">
            <wp:extent cx="5943600" cy="1191895"/>
            <wp:effectExtent l="0" t="0" r="0" b="8255"/>
            <wp:docPr id="46333339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33390" name="Picture 46333339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6490" w14:textId="77777777" w:rsidR="0028426E" w:rsidRDefault="0028426E" w:rsidP="006B49EB">
      <w:pPr>
        <w:pStyle w:val="ListParagraph"/>
        <w:rPr>
          <w:sz w:val="36"/>
          <w:szCs w:val="36"/>
        </w:rPr>
      </w:pPr>
    </w:p>
    <w:p w14:paraId="58400E7D" w14:textId="2DBB9780" w:rsidR="00CD3A38" w:rsidRDefault="00CD3A38" w:rsidP="006B49EB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0AFCA3E" wp14:editId="143091B7">
            <wp:extent cx="5943600" cy="894715"/>
            <wp:effectExtent l="0" t="0" r="0" b="635"/>
            <wp:docPr id="9687126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12628" name="Picture 96871262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9338" w14:textId="77777777" w:rsidR="00CD3A38" w:rsidRDefault="00CD3A38" w:rsidP="006B49EB">
      <w:pPr>
        <w:pStyle w:val="ListParagraph"/>
        <w:rPr>
          <w:sz w:val="36"/>
          <w:szCs w:val="36"/>
        </w:rPr>
      </w:pPr>
    </w:p>
    <w:p w14:paraId="44A69B42" w14:textId="08A68C3D" w:rsidR="00CD3A38" w:rsidRDefault="00CD3A38" w:rsidP="00CD3A38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Next start MYSQL server-(systemctl start mysql.service)</w:t>
      </w:r>
    </w:p>
    <w:p w14:paraId="61F93E96" w14:textId="374DC421" w:rsidR="00CD3A38" w:rsidRDefault="00CD3A38" w:rsidP="00CD3A38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 xml:space="preserve">And do the same process in the Ec2 instance </w:t>
      </w:r>
      <w:r w:rsidR="00304CDF">
        <w:rPr>
          <w:sz w:val="36"/>
          <w:szCs w:val="36"/>
        </w:rPr>
        <w:t>.</w:t>
      </w:r>
    </w:p>
    <w:p w14:paraId="64EFC4F2" w14:textId="6FF4225E" w:rsidR="00CD3A38" w:rsidRPr="007A74A1" w:rsidRDefault="007A74A1" w:rsidP="007A74A1">
      <w:pPr>
        <w:pStyle w:val="Heading1"/>
        <w:jc w:val="center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Create Target-group, Load balancer, Auto scaling</w:t>
      </w:r>
    </w:p>
    <w:p w14:paraId="52E12E2F" w14:textId="0E824996" w:rsidR="0028426E" w:rsidRDefault="007A74A1" w:rsidP="007A74A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Target gro</w:t>
      </w:r>
      <w:r w:rsidR="00E64A3C">
        <w:rPr>
          <w:sz w:val="36"/>
          <w:szCs w:val="36"/>
        </w:rPr>
        <w:t>up-type(instance)-name-(public-tgroup)-protocol-HTTP-80-(port number)</w:t>
      </w:r>
      <w:r w:rsidR="00304CDF">
        <w:rPr>
          <w:sz w:val="36"/>
          <w:szCs w:val="36"/>
        </w:rPr>
        <w:t>.</w:t>
      </w:r>
    </w:p>
    <w:p w14:paraId="065815C1" w14:textId="540A1816" w:rsidR="00E64A3C" w:rsidRDefault="00E64A3C" w:rsidP="00E64A3C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24AF536" wp14:editId="5682B806">
            <wp:extent cx="4854361" cy="5768840"/>
            <wp:effectExtent l="0" t="0" r="3810" b="3810"/>
            <wp:docPr id="20130650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65033" name="Picture 201306503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57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4A02" w14:textId="77777777" w:rsidR="00E64A3C" w:rsidRDefault="00E64A3C" w:rsidP="00E64A3C">
      <w:pPr>
        <w:pStyle w:val="ListParagraph"/>
        <w:rPr>
          <w:sz w:val="36"/>
          <w:szCs w:val="36"/>
        </w:rPr>
      </w:pPr>
    </w:p>
    <w:p w14:paraId="47299AA1" w14:textId="77777777" w:rsidR="00E64A3C" w:rsidRDefault="00E64A3C" w:rsidP="00E64A3C">
      <w:pPr>
        <w:pStyle w:val="ListParagraph"/>
        <w:rPr>
          <w:sz w:val="36"/>
          <w:szCs w:val="36"/>
        </w:rPr>
      </w:pPr>
    </w:p>
    <w:p w14:paraId="6FC3F269" w14:textId="1E39125D" w:rsidR="00E64A3C" w:rsidRDefault="00E64A3C" w:rsidP="00E64A3C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Next select the VPC &amp; click on next</w:t>
      </w:r>
      <w:r w:rsidR="00304CDF">
        <w:rPr>
          <w:sz w:val="36"/>
          <w:szCs w:val="36"/>
        </w:rPr>
        <w:t>.</w:t>
      </w:r>
    </w:p>
    <w:p w14:paraId="41347C5B" w14:textId="77777777" w:rsidR="00E64A3C" w:rsidRDefault="00E64A3C" w:rsidP="00E64A3C">
      <w:pPr>
        <w:pStyle w:val="ListParagraph"/>
        <w:rPr>
          <w:sz w:val="36"/>
          <w:szCs w:val="36"/>
        </w:rPr>
      </w:pPr>
    </w:p>
    <w:p w14:paraId="0E006D9D" w14:textId="798EBBF1" w:rsidR="00E64A3C" w:rsidRDefault="00E64A3C" w:rsidP="00E64A3C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3CCF526" wp14:editId="4B54735E">
            <wp:extent cx="3787468" cy="5182049"/>
            <wp:effectExtent l="0" t="0" r="3810" b="0"/>
            <wp:docPr id="159855648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56489" name="Picture 159855648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5B5E" w14:textId="77777777" w:rsidR="00E64A3C" w:rsidRDefault="00E64A3C" w:rsidP="00E64A3C">
      <w:pPr>
        <w:pStyle w:val="ListParagraph"/>
        <w:rPr>
          <w:sz w:val="36"/>
          <w:szCs w:val="36"/>
        </w:rPr>
      </w:pPr>
    </w:p>
    <w:p w14:paraId="78E73683" w14:textId="61FC12CA" w:rsidR="00E64A3C" w:rsidRDefault="00E64A3C" w:rsidP="00E64A3C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E69C94B" wp14:editId="58CBBFFF">
            <wp:extent cx="4846688" cy="2127738"/>
            <wp:effectExtent l="0" t="0" r="0" b="6350"/>
            <wp:docPr id="66313076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30764" name="Picture 66313076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609" cy="213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76C4" w14:textId="66CB3EE7" w:rsidR="0028426E" w:rsidRDefault="00E64A3C" w:rsidP="00E64A3C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Next click on create target group</w:t>
      </w:r>
      <w:r w:rsidR="00304CDF">
        <w:rPr>
          <w:sz w:val="36"/>
          <w:szCs w:val="36"/>
        </w:rPr>
        <w:t>.</w:t>
      </w:r>
    </w:p>
    <w:p w14:paraId="0FABF724" w14:textId="1C6EEEC8" w:rsidR="00356B61" w:rsidRPr="00356B61" w:rsidRDefault="00E64A3C" w:rsidP="00356B61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356B61">
        <w:rPr>
          <w:sz w:val="36"/>
          <w:szCs w:val="36"/>
        </w:rPr>
        <w:t>Next create load balancer-(application load balancer)</w:t>
      </w:r>
      <w:r w:rsidR="00304CDF">
        <w:rPr>
          <w:sz w:val="36"/>
          <w:szCs w:val="36"/>
        </w:rPr>
        <w:t>.</w:t>
      </w:r>
      <w:r w:rsidR="00356B61" w:rsidRPr="00356B61">
        <w:rPr>
          <w:sz w:val="36"/>
          <w:szCs w:val="36"/>
        </w:rPr>
        <w:t xml:space="preserve"> </w:t>
      </w:r>
    </w:p>
    <w:p w14:paraId="783A6557" w14:textId="2CC65B5E" w:rsidR="00356B61" w:rsidRDefault="00356B61" w:rsidP="00356B61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0ABE61C" wp14:editId="654DC086">
            <wp:extent cx="4423472" cy="4988170"/>
            <wp:effectExtent l="0" t="0" r="0" b="3175"/>
            <wp:docPr id="192806240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2409" name="Picture 192806240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638" cy="498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C025" w14:textId="77777777" w:rsidR="00356B61" w:rsidRDefault="00356B61" w:rsidP="00356B61">
      <w:pPr>
        <w:pStyle w:val="ListParagraph"/>
        <w:rPr>
          <w:sz w:val="36"/>
          <w:szCs w:val="36"/>
        </w:rPr>
      </w:pPr>
    </w:p>
    <w:p w14:paraId="6E8D09AA" w14:textId="77777777" w:rsidR="00356B61" w:rsidRDefault="00356B61" w:rsidP="00356B61">
      <w:pPr>
        <w:pStyle w:val="ListParagraph"/>
        <w:rPr>
          <w:sz w:val="36"/>
          <w:szCs w:val="36"/>
        </w:rPr>
      </w:pPr>
    </w:p>
    <w:p w14:paraId="512F58F0" w14:textId="77777777" w:rsidR="00356B61" w:rsidRDefault="00356B61" w:rsidP="00356B61">
      <w:pPr>
        <w:pStyle w:val="ListParagraph"/>
        <w:rPr>
          <w:sz w:val="36"/>
          <w:szCs w:val="36"/>
        </w:rPr>
      </w:pPr>
    </w:p>
    <w:p w14:paraId="17A2E44F" w14:textId="77777777" w:rsidR="00356B61" w:rsidRDefault="00356B61" w:rsidP="00356B61">
      <w:pPr>
        <w:pStyle w:val="ListParagraph"/>
        <w:rPr>
          <w:sz w:val="36"/>
          <w:szCs w:val="36"/>
        </w:rPr>
      </w:pPr>
    </w:p>
    <w:p w14:paraId="06818134" w14:textId="77777777" w:rsidR="00356B61" w:rsidRDefault="00356B61" w:rsidP="00356B61">
      <w:pPr>
        <w:pStyle w:val="ListParagraph"/>
        <w:rPr>
          <w:sz w:val="36"/>
          <w:szCs w:val="36"/>
        </w:rPr>
      </w:pPr>
    </w:p>
    <w:p w14:paraId="7168AB1F" w14:textId="77777777" w:rsidR="00356B61" w:rsidRDefault="00356B61" w:rsidP="00356B61">
      <w:pPr>
        <w:pStyle w:val="ListParagraph"/>
        <w:rPr>
          <w:sz w:val="36"/>
          <w:szCs w:val="36"/>
        </w:rPr>
      </w:pPr>
    </w:p>
    <w:p w14:paraId="749B4499" w14:textId="77777777" w:rsidR="00356B61" w:rsidRDefault="00356B61" w:rsidP="00356B61">
      <w:pPr>
        <w:pStyle w:val="ListParagraph"/>
        <w:rPr>
          <w:sz w:val="36"/>
          <w:szCs w:val="36"/>
        </w:rPr>
      </w:pPr>
    </w:p>
    <w:p w14:paraId="37C48ADE" w14:textId="77777777" w:rsidR="00356B61" w:rsidRDefault="00356B61" w:rsidP="00356B61">
      <w:pPr>
        <w:pStyle w:val="ListParagraph"/>
        <w:rPr>
          <w:sz w:val="36"/>
          <w:szCs w:val="36"/>
        </w:rPr>
      </w:pPr>
    </w:p>
    <w:p w14:paraId="6F5B8395" w14:textId="77777777" w:rsidR="00356B61" w:rsidRDefault="00356B61" w:rsidP="00356B61">
      <w:pPr>
        <w:pStyle w:val="ListParagraph"/>
        <w:rPr>
          <w:sz w:val="36"/>
          <w:szCs w:val="36"/>
        </w:rPr>
      </w:pPr>
    </w:p>
    <w:p w14:paraId="3F9D6984" w14:textId="0D4A1221" w:rsidR="00356B61" w:rsidRDefault="00356B61" w:rsidP="00356B6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select the VPC and the subnets in the mapping (frontend-public-1a, frontend-public-1b)</w:t>
      </w:r>
      <w:r w:rsidR="00304CDF">
        <w:rPr>
          <w:sz w:val="36"/>
          <w:szCs w:val="36"/>
        </w:rPr>
        <w:t>.</w:t>
      </w:r>
    </w:p>
    <w:p w14:paraId="0364637B" w14:textId="3A457553" w:rsidR="00356B61" w:rsidRDefault="00356B61" w:rsidP="00356B61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5B2B843" wp14:editId="70154FDE">
            <wp:extent cx="5943600" cy="4387215"/>
            <wp:effectExtent l="0" t="0" r="0" b="0"/>
            <wp:docPr id="194957017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70171" name="Picture 194957017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139F" w14:textId="77777777" w:rsidR="00356B61" w:rsidRDefault="00356B61" w:rsidP="00356B61">
      <w:pPr>
        <w:pStyle w:val="ListParagraph"/>
        <w:rPr>
          <w:sz w:val="36"/>
          <w:szCs w:val="36"/>
        </w:rPr>
      </w:pPr>
    </w:p>
    <w:p w14:paraId="1C39A13B" w14:textId="1A4968E6" w:rsidR="00356B61" w:rsidRDefault="00356B61" w:rsidP="00356B6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next add the same security group &amp; target group</w:t>
      </w:r>
      <w:r w:rsidR="00304CDF">
        <w:rPr>
          <w:sz w:val="36"/>
          <w:szCs w:val="36"/>
        </w:rPr>
        <w:t>.</w:t>
      </w:r>
    </w:p>
    <w:p w14:paraId="15ECF47B" w14:textId="49BA4C41" w:rsidR="00356B61" w:rsidRDefault="00356B61" w:rsidP="00356B61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B0C2B83" wp14:editId="78E696E9">
            <wp:extent cx="4853354" cy="2633567"/>
            <wp:effectExtent l="0" t="0" r="4445" b="0"/>
            <wp:docPr id="15386414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41470" name="Picture 153864147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209" cy="263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4C1A" w14:textId="23DB745B" w:rsidR="00356B61" w:rsidRDefault="00356B61" w:rsidP="00356B6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Next click on create load balancer</w:t>
      </w:r>
      <w:r w:rsidR="00304CDF">
        <w:rPr>
          <w:sz w:val="36"/>
          <w:szCs w:val="36"/>
        </w:rPr>
        <w:t>.</w:t>
      </w:r>
    </w:p>
    <w:p w14:paraId="5F26F9AD" w14:textId="3D2A8920" w:rsidR="00356B61" w:rsidRDefault="00356B61" w:rsidP="00356B6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Now create the Auto-scaling group</w:t>
      </w:r>
      <w:r w:rsidR="00304CDF">
        <w:rPr>
          <w:sz w:val="36"/>
          <w:szCs w:val="36"/>
        </w:rPr>
        <w:t>.</w:t>
      </w:r>
    </w:p>
    <w:p w14:paraId="4005FD29" w14:textId="4B9B278F" w:rsidR="00B65737" w:rsidRDefault="00B65737" w:rsidP="00356B6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First create the lunch template</w:t>
      </w:r>
      <w:r w:rsidR="00304CDF">
        <w:rPr>
          <w:sz w:val="36"/>
          <w:szCs w:val="36"/>
        </w:rPr>
        <w:t>- (</w:t>
      </w:r>
      <w:r>
        <w:rPr>
          <w:sz w:val="36"/>
          <w:szCs w:val="36"/>
        </w:rPr>
        <w:t>AMI, key pair, instance type, security group)</w:t>
      </w:r>
      <w:r w:rsidR="00304CDF">
        <w:rPr>
          <w:sz w:val="36"/>
          <w:szCs w:val="36"/>
        </w:rPr>
        <w:t>.</w:t>
      </w:r>
    </w:p>
    <w:p w14:paraId="71EF61FF" w14:textId="24DD568B" w:rsidR="00B65737" w:rsidRDefault="00B65737" w:rsidP="00B65737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A4DE85D" wp14:editId="1E6B6E89">
            <wp:extent cx="5349704" cy="5867908"/>
            <wp:effectExtent l="0" t="0" r="3810" b="0"/>
            <wp:docPr id="59600531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05312" name="Picture 59600531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586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EE74" w14:textId="77777777" w:rsidR="00B65737" w:rsidRDefault="00B65737" w:rsidP="00B65737">
      <w:pPr>
        <w:pStyle w:val="ListParagraph"/>
        <w:rPr>
          <w:sz w:val="36"/>
          <w:szCs w:val="36"/>
        </w:rPr>
      </w:pPr>
    </w:p>
    <w:p w14:paraId="38509DBD" w14:textId="77777777" w:rsidR="00B65737" w:rsidRDefault="00B65737" w:rsidP="00B65737">
      <w:pPr>
        <w:pStyle w:val="ListParagraph"/>
        <w:rPr>
          <w:sz w:val="36"/>
          <w:szCs w:val="36"/>
        </w:rPr>
      </w:pPr>
    </w:p>
    <w:p w14:paraId="7494B860" w14:textId="77777777" w:rsidR="00B65737" w:rsidRDefault="00B65737" w:rsidP="00B65737">
      <w:pPr>
        <w:pStyle w:val="ListParagraph"/>
        <w:rPr>
          <w:sz w:val="36"/>
          <w:szCs w:val="36"/>
        </w:rPr>
      </w:pPr>
    </w:p>
    <w:p w14:paraId="1F7F94F7" w14:textId="77777777" w:rsidR="00B65737" w:rsidRDefault="00B65737" w:rsidP="00B65737">
      <w:pPr>
        <w:pStyle w:val="ListParagraph"/>
        <w:rPr>
          <w:sz w:val="36"/>
          <w:szCs w:val="36"/>
        </w:rPr>
      </w:pPr>
    </w:p>
    <w:p w14:paraId="3807AC09" w14:textId="0404B6EC" w:rsidR="00B65737" w:rsidRDefault="00B65737" w:rsidP="00B65737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3EA20F9" wp14:editId="5596C5D6">
            <wp:extent cx="5943600" cy="2661920"/>
            <wp:effectExtent l="0" t="0" r="0" b="5080"/>
            <wp:docPr id="131060431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4318" name="Picture 131060431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C1B9" w14:textId="77777777" w:rsidR="00356B61" w:rsidRDefault="00356B61" w:rsidP="00356B61">
      <w:pPr>
        <w:pStyle w:val="ListParagraph"/>
        <w:rPr>
          <w:sz w:val="36"/>
          <w:szCs w:val="36"/>
        </w:rPr>
      </w:pPr>
    </w:p>
    <w:p w14:paraId="2641BB1B" w14:textId="39E74458" w:rsidR="00B65737" w:rsidRDefault="00B65737" w:rsidP="00B65737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Click on create lunch template</w:t>
      </w:r>
      <w:r w:rsidR="00304CDF">
        <w:rPr>
          <w:sz w:val="36"/>
          <w:szCs w:val="36"/>
        </w:rPr>
        <w:t>.</w:t>
      </w:r>
    </w:p>
    <w:p w14:paraId="6D2F0737" w14:textId="2AF2A66C" w:rsidR="00B65737" w:rsidRDefault="00B65737" w:rsidP="00B65737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Now go to create the auto-scaling group</w:t>
      </w:r>
      <w:r w:rsidR="00304CDF">
        <w:rPr>
          <w:sz w:val="36"/>
          <w:szCs w:val="36"/>
        </w:rPr>
        <w:t>.</w:t>
      </w:r>
    </w:p>
    <w:p w14:paraId="05712398" w14:textId="36A23083" w:rsidR="00B65737" w:rsidRDefault="00FD22A4" w:rsidP="00B65737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72BDD32" wp14:editId="5044DBFE">
            <wp:extent cx="4464685" cy="4636477"/>
            <wp:effectExtent l="0" t="0" r="0" b="0"/>
            <wp:docPr id="125274030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40300" name="Picture 125274030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745" cy="46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5B54" w14:textId="5864B7F9" w:rsidR="00FD22A4" w:rsidRDefault="00FD22A4" w:rsidP="00FD22A4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Click on next &amp; add the VPC and the subnets in the frontend</w:t>
      </w:r>
      <w:r w:rsidR="00304CDF">
        <w:rPr>
          <w:sz w:val="36"/>
          <w:szCs w:val="36"/>
        </w:rPr>
        <w:t>.</w:t>
      </w:r>
    </w:p>
    <w:p w14:paraId="05771296" w14:textId="5090F537" w:rsidR="00FD22A4" w:rsidRDefault="00FD22A4" w:rsidP="00FD22A4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41C0D47" wp14:editId="67D1713E">
            <wp:extent cx="5100895" cy="3815862"/>
            <wp:effectExtent l="0" t="0" r="5080" b="0"/>
            <wp:docPr id="156547801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78018" name="Picture 156547801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814" cy="382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F300" w14:textId="77777777" w:rsidR="00FD22A4" w:rsidRDefault="00FD22A4" w:rsidP="00FD22A4">
      <w:pPr>
        <w:pStyle w:val="ListParagraph"/>
        <w:rPr>
          <w:sz w:val="36"/>
          <w:szCs w:val="36"/>
        </w:rPr>
      </w:pPr>
    </w:p>
    <w:p w14:paraId="32E12C44" w14:textId="5A0DA44B" w:rsidR="008804D6" w:rsidRDefault="008804D6" w:rsidP="008804D6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Attach the load balancer &amp; target group</w:t>
      </w:r>
      <w:r w:rsidR="00304CDF">
        <w:rPr>
          <w:sz w:val="36"/>
          <w:szCs w:val="36"/>
        </w:rPr>
        <w:t>.</w:t>
      </w:r>
    </w:p>
    <w:p w14:paraId="61DB0030" w14:textId="6EFFF3F2" w:rsidR="008804D6" w:rsidRDefault="008804D6" w:rsidP="008804D6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C3E7A2E" wp14:editId="08F57C77">
            <wp:extent cx="4841631" cy="3203302"/>
            <wp:effectExtent l="0" t="0" r="0" b="0"/>
            <wp:docPr id="3619145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1450" name="Picture 3619145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378" cy="321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3B2C" w14:textId="7C5B6A65" w:rsidR="008804D6" w:rsidRDefault="008804D6" w:rsidP="008804D6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Enable the cloud watch &amp; click on next</w:t>
      </w:r>
      <w:r w:rsidR="00304CDF">
        <w:rPr>
          <w:sz w:val="36"/>
          <w:szCs w:val="36"/>
        </w:rPr>
        <w:t>.</w:t>
      </w:r>
    </w:p>
    <w:p w14:paraId="25EC477D" w14:textId="54D8D1B7" w:rsidR="008804D6" w:rsidRDefault="008804D6" w:rsidP="008804D6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CF23EB6" wp14:editId="61F63177">
            <wp:extent cx="5257800" cy="1969990"/>
            <wp:effectExtent l="0" t="0" r="0" b="0"/>
            <wp:docPr id="89490670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06703" name="Picture 89490670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918" cy="197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2165" w14:textId="77777777" w:rsidR="008804D6" w:rsidRDefault="008804D6" w:rsidP="008804D6">
      <w:pPr>
        <w:pStyle w:val="ListParagraph"/>
        <w:rPr>
          <w:sz w:val="36"/>
          <w:szCs w:val="36"/>
        </w:rPr>
      </w:pPr>
    </w:p>
    <w:p w14:paraId="4C01215A" w14:textId="76E2F845" w:rsidR="008804D6" w:rsidRDefault="008804D6" w:rsidP="008804D6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Give the capacity off the instance to be created</w:t>
      </w:r>
      <w:r w:rsidR="00304CDF">
        <w:rPr>
          <w:sz w:val="36"/>
          <w:szCs w:val="36"/>
        </w:rPr>
        <w:t>.</w:t>
      </w:r>
    </w:p>
    <w:p w14:paraId="289ABB94" w14:textId="47C4BFE9" w:rsidR="008804D6" w:rsidRDefault="008804D6" w:rsidP="008804D6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2031F2A" wp14:editId="24331A84">
            <wp:extent cx="3010161" cy="4016088"/>
            <wp:effectExtent l="0" t="0" r="0" b="3810"/>
            <wp:docPr id="82832220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22209" name="Picture 82832220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27C15" w14:textId="77777777" w:rsidR="008804D6" w:rsidRDefault="008804D6" w:rsidP="008804D6">
      <w:pPr>
        <w:pStyle w:val="ListParagraph"/>
        <w:rPr>
          <w:sz w:val="36"/>
          <w:szCs w:val="36"/>
        </w:rPr>
      </w:pPr>
    </w:p>
    <w:p w14:paraId="75DF53B5" w14:textId="77777777" w:rsidR="008804D6" w:rsidRDefault="008804D6" w:rsidP="008804D6">
      <w:pPr>
        <w:pStyle w:val="ListParagraph"/>
        <w:rPr>
          <w:sz w:val="36"/>
          <w:szCs w:val="36"/>
        </w:rPr>
      </w:pPr>
    </w:p>
    <w:p w14:paraId="5937902F" w14:textId="692B95D9" w:rsidR="008804D6" w:rsidRDefault="008804D6" w:rsidP="008804D6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24C59904" w14:textId="03F55C4F" w:rsidR="008804D6" w:rsidRDefault="008804D6" w:rsidP="008804D6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Scroll down and click on next</w:t>
      </w:r>
      <w:r w:rsidR="00304CDF">
        <w:rPr>
          <w:sz w:val="36"/>
          <w:szCs w:val="36"/>
        </w:rPr>
        <w:t>.</w:t>
      </w:r>
    </w:p>
    <w:p w14:paraId="47A8EDB0" w14:textId="302E86C7" w:rsidR="008804D6" w:rsidRDefault="008804D6" w:rsidP="008804D6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Add the notifications to the email &amp; type the SNS topic name</w:t>
      </w:r>
      <w:r w:rsidR="00304CDF">
        <w:rPr>
          <w:sz w:val="36"/>
          <w:szCs w:val="36"/>
        </w:rPr>
        <w:t>.</w:t>
      </w:r>
    </w:p>
    <w:p w14:paraId="21D0C560" w14:textId="1053F418" w:rsidR="00356B61" w:rsidRPr="002137C7" w:rsidRDefault="008804D6" w:rsidP="002137C7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A112DC1" wp14:editId="7DE00BC8">
            <wp:extent cx="4677508" cy="3011297"/>
            <wp:effectExtent l="0" t="0" r="8890" b="0"/>
            <wp:docPr id="176551840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18409" name="Picture 176551840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169" cy="301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31C9" w14:textId="0F119284" w:rsidR="008804D6" w:rsidRDefault="008804D6" w:rsidP="008804D6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Click on next &amp; skip the tags and click on next</w:t>
      </w:r>
      <w:r w:rsidR="00304CDF">
        <w:rPr>
          <w:sz w:val="36"/>
          <w:szCs w:val="36"/>
        </w:rPr>
        <w:t>.</w:t>
      </w:r>
      <w:r>
        <w:rPr>
          <w:sz w:val="36"/>
          <w:szCs w:val="36"/>
        </w:rPr>
        <w:t xml:space="preserve"> </w:t>
      </w:r>
    </w:p>
    <w:p w14:paraId="73AE0184" w14:textId="20EBBF2B" w:rsidR="002137C7" w:rsidRPr="00304CDF" w:rsidRDefault="008804D6" w:rsidP="00304CDF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Next click and scroll down and click on create auto-scaling group</w:t>
      </w:r>
      <w:r w:rsidR="00304CDF">
        <w:rPr>
          <w:sz w:val="36"/>
          <w:szCs w:val="36"/>
        </w:rPr>
        <w:t>.</w:t>
      </w:r>
    </w:p>
    <w:p w14:paraId="3C3AF219" w14:textId="41ED7E19" w:rsidR="002137C7" w:rsidRDefault="002137C7" w:rsidP="002137C7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F0B65AA" wp14:editId="63E7FB0B">
            <wp:extent cx="5943600" cy="2605405"/>
            <wp:effectExtent l="0" t="0" r="0" b="4445"/>
            <wp:docPr id="140016096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60966" name="Picture 140016096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2297" w14:textId="77777777" w:rsidR="002137C7" w:rsidRDefault="002137C7" w:rsidP="002137C7">
      <w:pPr>
        <w:pStyle w:val="ListParagraph"/>
        <w:rPr>
          <w:sz w:val="36"/>
          <w:szCs w:val="36"/>
        </w:rPr>
      </w:pPr>
    </w:p>
    <w:p w14:paraId="423F0F7A" w14:textId="77777777" w:rsidR="002137C7" w:rsidRDefault="002137C7" w:rsidP="002137C7">
      <w:pPr>
        <w:pStyle w:val="ListParagraph"/>
        <w:rPr>
          <w:sz w:val="36"/>
          <w:szCs w:val="36"/>
        </w:rPr>
      </w:pPr>
    </w:p>
    <w:p w14:paraId="623C27C5" w14:textId="4AE38AB1" w:rsidR="002137C7" w:rsidRDefault="002137C7" w:rsidP="002137C7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Go check your email either have you received an SNS notification mail</w:t>
      </w:r>
      <w:r w:rsidR="00304CDF">
        <w:rPr>
          <w:sz w:val="36"/>
          <w:szCs w:val="36"/>
        </w:rPr>
        <w:t>.</w:t>
      </w:r>
    </w:p>
    <w:p w14:paraId="547D54AA" w14:textId="32B5AFC8" w:rsidR="002137C7" w:rsidRDefault="002137C7" w:rsidP="002137C7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F254A25" wp14:editId="6E3F045A">
            <wp:extent cx="3851031" cy="1541487"/>
            <wp:effectExtent l="0" t="0" r="0" b="1905"/>
            <wp:docPr id="201182482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24823" name="Picture 201182482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745" cy="154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CF75" w14:textId="401A094D" w:rsidR="002137C7" w:rsidRDefault="002137C7" w:rsidP="002137C7">
      <w:pPr>
        <w:pStyle w:val="Heading1"/>
        <w:jc w:val="center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Create Route53, ACM, CloudFront</w:t>
      </w:r>
    </w:p>
    <w:p w14:paraId="70982701" w14:textId="1AF760B4" w:rsidR="002137C7" w:rsidRDefault="002137C7" w:rsidP="002137C7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First go to create route 53</w:t>
      </w:r>
      <w:r w:rsidR="00304CDF">
        <w:rPr>
          <w:sz w:val="36"/>
          <w:szCs w:val="36"/>
        </w:rPr>
        <w:t>.</w:t>
      </w:r>
    </w:p>
    <w:p w14:paraId="42C1E599" w14:textId="50C11960" w:rsidR="002137C7" w:rsidRDefault="002137C7" w:rsidP="002137C7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Click on create Hosted-zone</w:t>
      </w:r>
      <w:r w:rsidR="00304CDF">
        <w:rPr>
          <w:sz w:val="36"/>
          <w:szCs w:val="36"/>
        </w:rPr>
        <w:t>.</w:t>
      </w:r>
    </w:p>
    <w:p w14:paraId="732BB0FB" w14:textId="6E0F01B3" w:rsidR="00304CDF" w:rsidRDefault="00304CDF" w:rsidP="002137C7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First buy a domain name in the (godaddy.com) for low price- my domain name (loadec2.shop).</w:t>
      </w:r>
    </w:p>
    <w:p w14:paraId="12A5DAAB" w14:textId="41D1BC28" w:rsidR="00304CDF" w:rsidRDefault="00304CDF" w:rsidP="002137C7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Copy the domain name to the Hosted zone &amp; create an hosted-zone.</w:t>
      </w:r>
    </w:p>
    <w:p w14:paraId="06ACFFFD" w14:textId="37D27CE7" w:rsidR="00304CDF" w:rsidRDefault="00304CDF" w:rsidP="00304CDF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10E8688" wp14:editId="6664F499">
            <wp:extent cx="5203825" cy="3938954"/>
            <wp:effectExtent l="0" t="0" r="0" b="4445"/>
            <wp:docPr id="34758274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82748" name="Picture 34758274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879" cy="39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3F40" w14:textId="77777777" w:rsidR="00304CDF" w:rsidRDefault="00304CDF" w:rsidP="00304CDF">
      <w:pPr>
        <w:pStyle w:val="ListParagraph"/>
        <w:rPr>
          <w:sz w:val="36"/>
          <w:szCs w:val="36"/>
        </w:rPr>
      </w:pPr>
    </w:p>
    <w:p w14:paraId="26F2C1D2" w14:textId="6C1A0657" w:rsidR="00304CDF" w:rsidRDefault="00304CDF" w:rsidP="00304CDF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Click on create a Hosted-zone</w:t>
      </w:r>
    </w:p>
    <w:p w14:paraId="2761A190" w14:textId="35F05F6F" w:rsidR="00D60221" w:rsidRDefault="00304CDF" w:rsidP="00D60221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D60221">
        <w:rPr>
          <w:sz w:val="36"/>
          <w:szCs w:val="36"/>
        </w:rPr>
        <w:t>Next click on create a record in the hosted-zone</w:t>
      </w:r>
      <w:r w:rsidR="00D60221" w:rsidRPr="00D60221">
        <w:rPr>
          <w:sz w:val="36"/>
          <w:szCs w:val="36"/>
        </w:rPr>
        <w:t xml:space="preserve"> &amp; enable Ailas &amp; add the application l</w:t>
      </w:r>
      <w:r w:rsidR="00D60221">
        <w:rPr>
          <w:sz w:val="36"/>
          <w:szCs w:val="36"/>
        </w:rPr>
        <w:t>oad balancer &amp; region &amp; load balancer &amp; click on create records</w:t>
      </w:r>
      <w:r w:rsidR="00D60221">
        <w:rPr>
          <w:noProof/>
          <w:sz w:val="36"/>
          <w:szCs w:val="36"/>
        </w:rPr>
        <w:drawing>
          <wp:inline distT="0" distB="0" distL="0" distR="0" wp14:anchorId="7669F734" wp14:editId="245271CD">
            <wp:extent cx="5151898" cy="3259016"/>
            <wp:effectExtent l="0" t="0" r="0" b="0"/>
            <wp:docPr id="15861996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99642" name="Picture 158619964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147" cy="326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0658" w14:textId="5AE7E02A" w:rsidR="007D0A28" w:rsidRDefault="007D0A28" w:rsidP="00D6022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 xml:space="preserve">Next edit the nameservers in the Domain – </w:t>
      </w:r>
      <w:r w:rsidR="00F5705F">
        <w:rPr>
          <w:sz w:val="36"/>
          <w:szCs w:val="36"/>
        </w:rPr>
        <w:t>(click</w:t>
      </w:r>
      <w:r>
        <w:rPr>
          <w:sz w:val="36"/>
          <w:szCs w:val="36"/>
        </w:rPr>
        <w:t xml:space="preserve"> on manage the DNS in the (godaddy.com)-click on change nameservers on </w:t>
      </w:r>
      <w:r w:rsidR="00F5705F">
        <w:rPr>
          <w:sz w:val="36"/>
          <w:szCs w:val="36"/>
        </w:rPr>
        <w:t>your Domain).</w:t>
      </w:r>
    </w:p>
    <w:p w14:paraId="45C7F15F" w14:textId="65ED0053" w:rsidR="00F5705F" w:rsidRDefault="00F5705F" w:rsidP="00D6022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Copy from the Route-53.</w:t>
      </w:r>
    </w:p>
    <w:p w14:paraId="41A2F1B6" w14:textId="0EDF5FD6" w:rsidR="00F5705F" w:rsidRDefault="00F5705F" w:rsidP="00F5705F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A6C5D33" wp14:editId="04561D79">
            <wp:extent cx="5943600" cy="553720"/>
            <wp:effectExtent l="0" t="0" r="0" b="0"/>
            <wp:docPr id="30088532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85322" name="Picture 30088532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1EA7" w14:textId="005C09B4" w:rsidR="00F5705F" w:rsidRDefault="00F5705F" w:rsidP="00F5705F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Past the servers in the Domain nameservers.</w:t>
      </w:r>
    </w:p>
    <w:p w14:paraId="78176B94" w14:textId="19E98DC1" w:rsidR="00F5705F" w:rsidRDefault="00F5705F" w:rsidP="00F5705F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FEFF6F0" wp14:editId="328705D9">
            <wp:extent cx="4935415" cy="3592940"/>
            <wp:effectExtent l="0" t="0" r="0" b="7620"/>
            <wp:docPr id="164032594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25942" name="Picture 164032594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032" cy="360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66C2" w14:textId="66249E57" w:rsidR="00F5705F" w:rsidRDefault="00F5705F" w:rsidP="00F5705F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 xml:space="preserve">Click on save &amp; press continue </w:t>
      </w:r>
    </w:p>
    <w:p w14:paraId="16D3470E" w14:textId="77777777" w:rsidR="00F5705F" w:rsidRDefault="00F5705F" w:rsidP="00F5705F">
      <w:pPr>
        <w:pStyle w:val="ListParagraph"/>
        <w:rPr>
          <w:sz w:val="36"/>
          <w:szCs w:val="36"/>
        </w:rPr>
      </w:pPr>
    </w:p>
    <w:p w14:paraId="6B88CA75" w14:textId="1F4E2FA0" w:rsidR="00F5705F" w:rsidRDefault="00F5705F" w:rsidP="00F5705F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585BEA8" wp14:editId="143C2F1C">
            <wp:extent cx="5943600" cy="1160780"/>
            <wp:effectExtent l="0" t="0" r="0" b="1270"/>
            <wp:docPr id="128830444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04440" name="Picture 128830444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2D46" w14:textId="77777777" w:rsidR="00F5705F" w:rsidRDefault="00F5705F" w:rsidP="00F5705F">
      <w:pPr>
        <w:pStyle w:val="ListParagraph"/>
        <w:rPr>
          <w:sz w:val="36"/>
          <w:szCs w:val="36"/>
        </w:rPr>
      </w:pPr>
    </w:p>
    <w:p w14:paraId="12B3EE27" w14:textId="4EB24519" w:rsidR="00F5705F" w:rsidRDefault="00F5705F" w:rsidP="00F5705F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After the nameservers has been changed in Domain DNS, create ACM</w:t>
      </w:r>
    </w:p>
    <w:p w14:paraId="4AF53A48" w14:textId="77777777" w:rsidR="00F5705F" w:rsidRDefault="00F5705F" w:rsidP="00F5705F">
      <w:pPr>
        <w:rPr>
          <w:sz w:val="36"/>
          <w:szCs w:val="36"/>
        </w:rPr>
      </w:pPr>
    </w:p>
    <w:p w14:paraId="15D7E200" w14:textId="77777777" w:rsidR="00F5705F" w:rsidRDefault="00F5705F" w:rsidP="00F5705F">
      <w:pPr>
        <w:rPr>
          <w:sz w:val="36"/>
          <w:szCs w:val="36"/>
        </w:rPr>
      </w:pPr>
    </w:p>
    <w:p w14:paraId="775536BD" w14:textId="77777777" w:rsidR="00F5705F" w:rsidRDefault="00F5705F" w:rsidP="00F5705F">
      <w:pPr>
        <w:rPr>
          <w:sz w:val="36"/>
          <w:szCs w:val="36"/>
        </w:rPr>
      </w:pPr>
    </w:p>
    <w:p w14:paraId="00BA791B" w14:textId="77777777" w:rsidR="00F5705F" w:rsidRDefault="00F5705F" w:rsidP="00F5705F">
      <w:pPr>
        <w:rPr>
          <w:sz w:val="36"/>
          <w:szCs w:val="36"/>
        </w:rPr>
      </w:pPr>
    </w:p>
    <w:p w14:paraId="72F732A9" w14:textId="77777777" w:rsidR="00F5705F" w:rsidRDefault="00F5705F" w:rsidP="00F5705F">
      <w:pPr>
        <w:rPr>
          <w:sz w:val="36"/>
          <w:szCs w:val="36"/>
        </w:rPr>
      </w:pPr>
    </w:p>
    <w:p w14:paraId="3AC553D5" w14:textId="77777777" w:rsidR="00F5705F" w:rsidRDefault="00F5705F" w:rsidP="00F5705F">
      <w:pPr>
        <w:rPr>
          <w:sz w:val="36"/>
          <w:szCs w:val="36"/>
        </w:rPr>
      </w:pPr>
    </w:p>
    <w:p w14:paraId="5C313B87" w14:textId="77777777" w:rsidR="00F5705F" w:rsidRPr="00F5705F" w:rsidRDefault="00F5705F" w:rsidP="00F5705F">
      <w:pPr>
        <w:rPr>
          <w:sz w:val="36"/>
          <w:szCs w:val="36"/>
        </w:rPr>
      </w:pPr>
    </w:p>
    <w:p w14:paraId="0653BCD4" w14:textId="2F5AD05F" w:rsidR="00D60221" w:rsidRPr="00D60221" w:rsidRDefault="00D60221" w:rsidP="00D6022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Next go to ACM </w:t>
      </w:r>
      <w:r>
        <w:rPr>
          <w:rFonts w:ascii="Roboto" w:hAnsi="Roboto"/>
          <w:color w:val="16191F"/>
          <w:sz w:val="42"/>
          <w:szCs w:val="42"/>
          <w:shd w:val="clear" w:color="auto" w:fill="F2F3F3"/>
        </w:rPr>
        <w:t>certificate manager &amp; click on create certificate.</w:t>
      </w:r>
    </w:p>
    <w:p w14:paraId="63ED1289" w14:textId="58D49AC4" w:rsidR="00D60221" w:rsidRDefault="00D60221" w:rsidP="00D60221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F424437" wp14:editId="13325F72">
            <wp:extent cx="5943600" cy="2905760"/>
            <wp:effectExtent l="0" t="0" r="0" b="8890"/>
            <wp:docPr id="66298900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9005" name="Picture 66298900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0EF6" w14:textId="7FB4A7EA" w:rsidR="00D60221" w:rsidRDefault="00D60221" w:rsidP="00D60221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Next on next and copy the Domain name &amp; scroll down click on request a certificate</w:t>
      </w:r>
      <w:r w:rsidR="00060C42">
        <w:rPr>
          <w:sz w:val="36"/>
          <w:szCs w:val="36"/>
        </w:rPr>
        <w:t>.</w:t>
      </w:r>
    </w:p>
    <w:p w14:paraId="5B38F51B" w14:textId="7056DEDF" w:rsidR="00060C42" w:rsidRDefault="00060C42" w:rsidP="00060C42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32CB639A" w14:textId="30146863" w:rsidR="00D60221" w:rsidRPr="00060C42" w:rsidRDefault="00D60221" w:rsidP="00060C4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9F569DF" wp14:editId="753C0B1E">
            <wp:extent cx="2788920" cy="3660457"/>
            <wp:effectExtent l="0" t="0" r="0" b="0"/>
            <wp:docPr id="103124831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48310" name="Picture 103124831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359" cy="366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ED12" w14:textId="45FA836D" w:rsidR="00D60221" w:rsidRDefault="00D60221" w:rsidP="00060C42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Wait until the certificate is </w:t>
      </w:r>
      <w:r w:rsidR="007D0A28">
        <w:rPr>
          <w:sz w:val="36"/>
          <w:szCs w:val="36"/>
        </w:rPr>
        <w:t>issued</w:t>
      </w:r>
      <w:r w:rsidR="00060C42">
        <w:rPr>
          <w:sz w:val="36"/>
          <w:szCs w:val="36"/>
        </w:rPr>
        <w:t xml:space="preserve"> </w:t>
      </w:r>
    </w:p>
    <w:p w14:paraId="6D137198" w14:textId="14CFBF8D" w:rsidR="00060C42" w:rsidRDefault="00060C42" w:rsidP="00060C42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0F450F4" wp14:editId="4A74C9E4">
            <wp:extent cx="5943600" cy="1417320"/>
            <wp:effectExtent l="0" t="0" r="0" b="0"/>
            <wp:docPr id="197689851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98516" name="Picture 197689851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5677" w14:textId="16090BDF" w:rsidR="00060C42" w:rsidRDefault="00B316F0" w:rsidP="00060C42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 xml:space="preserve">Check the CNAME is created in the Route53 Is created </w:t>
      </w:r>
    </w:p>
    <w:p w14:paraId="01E93D75" w14:textId="7A152B41" w:rsidR="00B316F0" w:rsidRDefault="00B316F0" w:rsidP="00060C42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 xml:space="preserve">Next go to the load balancer &amp; click on Add listeners the https &amp; add target group </w:t>
      </w:r>
    </w:p>
    <w:p w14:paraId="1E94FCAD" w14:textId="6495474B" w:rsidR="00060C42" w:rsidRDefault="00B316F0" w:rsidP="00B316F0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DDCF916" wp14:editId="66074A94">
            <wp:extent cx="5906012" cy="4922947"/>
            <wp:effectExtent l="0" t="0" r="0" b="0"/>
            <wp:docPr id="57917421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74214" name="Picture 57917421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492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1BEE" w14:textId="7EE62EE7" w:rsidR="00B316F0" w:rsidRDefault="00B316F0" w:rsidP="00B316F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Now add the certificate in the secure listener settings</w:t>
      </w:r>
    </w:p>
    <w:p w14:paraId="71EC6D39" w14:textId="765D162E" w:rsidR="00B316F0" w:rsidRDefault="00B316F0" w:rsidP="00B316F0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C28D3DA" wp14:editId="28C33525">
            <wp:extent cx="5943600" cy="4765675"/>
            <wp:effectExtent l="0" t="0" r="0" b="0"/>
            <wp:docPr id="167162529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25298" name="Picture 167162529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C046" w14:textId="77777777" w:rsidR="00B316F0" w:rsidRPr="00B316F0" w:rsidRDefault="00B316F0" w:rsidP="00B316F0">
      <w:pPr>
        <w:pStyle w:val="ListParagraph"/>
        <w:rPr>
          <w:sz w:val="36"/>
          <w:szCs w:val="36"/>
        </w:rPr>
      </w:pPr>
    </w:p>
    <w:p w14:paraId="6B4774DA" w14:textId="2726ECA9" w:rsidR="00D60221" w:rsidRDefault="00682D1B" w:rsidP="00682D1B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Click on save changes</w:t>
      </w:r>
    </w:p>
    <w:p w14:paraId="61EF0AE0" w14:textId="374EA157" w:rsidR="00682D1B" w:rsidRDefault="00682D1B" w:rsidP="00682D1B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E9046D1" wp14:editId="31C601B4">
            <wp:extent cx="5943600" cy="1210310"/>
            <wp:effectExtent l="0" t="0" r="0" b="8890"/>
            <wp:docPr id="156167128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71281" name="Picture 156167128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98E2" w14:textId="77777777" w:rsidR="00682D1B" w:rsidRDefault="00682D1B" w:rsidP="00682D1B">
      <w:pPr>
        <w:pStyle w:val="ListParagraph"/>
        <w:rPr>
          <w:sz w:val="36"/>
          <w:szCs w:val="36"/>
        </w:rPr>
      </w:pPr>
    </w:p>
    <w:p w14:paraId="5DAE5CC6" w14:textId="77777777" w:rsidR="00682D1B" w:rsidRDefault="00682D1B" w:rsidP="00682D1B">
      <w:pPr>
        <w:pStyle w:val="ListParagraph"/>
        <w:rPr>
          <w:sz w:val="36"/>
          <w:szCs w:val="36"/>
        </w:rPr>
      </w:pPr>
    </w:p>
    <w:p w14:paraId="36EA7032" w14:textId="77777777" w:rsidR="00682D1B" w:rsidRDefault="00682D1B" w:rsidP="00682D1B">
      <w:pPr>
        <w:pStyle w:val="ListParagraph"/>
        <w:rPr>
          <w:sz w:val="36"/>
          <w:szCs w:val="36"/>
        </w:rPr>
      </w:pPr>
    </w:p>
    <w:p w14:paraId="35746BE1" w14:textId="77777777" w:rsidR="00682D1B" w:rsidRDefault="00682D1B" w:rsidP="00682D1B">
      <w:pPr>
        <w:pStyle w:val="ListParagraph"/>
        <w:rPr>
          <w:sz w:val="36"/>
          <w:szCs w:val="36"/>
        </w:rPr>
      </w:pPr>
    </w:p>
    <w:p w14:paraId="218DF6E2" w14:textId="77777777" w:rsidR="00682D1B" w:rsidRDefault="00682D1B" w:rsidP="00682D1B">
      <w:pPr>
        <w:pStyle w:val="ListParagraph"/>
        <w:rPr>
          <w:sz w:val="36"/>
          <w:szCs w:val="36"/>
        </w:rPr>
      </w:pPr>
    </w:p>
    <w:p w14:paraId="7FF1B2F9" w14:textId="77777777" w:rsidR="00682D1B" w:rsidRDefault="00682D1B" w:rsidP="00682D1B">
      <w:pPr>
        <w:rPr>
          <w:sz w:val="36"/>
          <w:szCs w:val="36"/>
        </w:rPr>
      </w:pPr>
    </w:p>
    <w:p w14:paraId="46BE0E51" w14:textId="2FC40F79" w:rsidR="00682D1B" w:rsidRDefault="00682D1B" w:rsidP="00682D1B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682D1B">
        <w:rPr>
          <w:sz w:val="36"/>
          <w:szCs w:val="36"/>
        </w:rPr>
        <w:lastRenderedPageBreak/>
        <w:t>Next create</w:t>
      </w:r>
      <w:r>
        <w:rPr>
          <w:sz w:val="36"/>
          <w:szCs w:val="36"/>
        </w:rPr>
        <w:t xml:space="preserve"> </w:t>
      </w:r>
      <w:r w:rsidRPr="00682D1B">
        <w:rPr>
          <w:sz w:val="36"/>
          <w:szCs w:val="36"/>
        </w:rPr>
        <w:t>CloudFront</w:t>
      </w:r>
      <w:r>
        <w:rPr>
          <w:sz w:val="36"/>
          <w:szCs w:val="36"/>
        </w:rPr>
        <w:t xml:space="preserve"> Distribution </w:t>
      </w:r>
    </w:p>
    <w:p w14:paraId="7C615FEE" w14:textId="7A3E6F3C" w:rsidR="00682D1B" w:rsidRDefault="00682D1B" w:rsidP="00682D1B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And add load balancer</w:t>
      </w:r>
    </w:p>
    <w:p w14:paraId="300A887F" w14:textId="77777777" w:rsidR="001505A3" w:rsidRDefault="001505A3" w:rsidP="001505A3">
      <w:pPr>
        <w:pStyle w:val="ListParagraph"/>
        <w:rPr>
          <w:sz w:val="36"/>
          <w:szCs w:val="36"/>
        </w:rPr>
      </w:pPr>
    </w:p>
    <w:p w14:paraId="19D14109" w14:textId="48C779DE" w:rsidR="001505A3" w:rsidRDefault="001505A3" w:rsidP="001505A3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79B0301" wp14:editId="59E0586F">
            <wp:extent cx="4648603" cy="4663844"/>
            <wp:effectExtent l="0" t="0" r="0" b="3810"/>
            <wp:docPr id="207840403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04030" name="Picture 207840403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0AA6" w14:textId="77777777" w:rsidR="001505A3" w:rsidRDefault="001505A3" w:rsidP="001505A3">
      <w:pPr>
        <w:pStyle w:val="ListParagraph"/>
        <w:rPr>
          <w:sz w:val="36"/>
          <w:szCs w:val="36"/>
        </w:rPr>
      </w:pPr>
    </w:p>
    <w:p w14:paraId="7D45E1F1" w14:textId="57258E38" w:rsidR="001505A3" w:rsidRDefault="001505A3" w:rsidP="001505A3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Add the cache policy-(caching optimized)</w:t>
      </w:r>
    </w:p>
    <w:p w14:paraId="5EDD409C" w14:textId="6FB998C5" w:rsidR="001505A3" w:rsidRDefault="001505A3" w:rsidP="001505A3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E26BF1E" wp14:editId="6C4B4F73">
            <wp:extent cx="5296359" cy="1851820"/>
            <wp:effectExtent l="0" t="0" r="0" b="0"/>
            <wp:docPr id="153766200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62006" name="Picture 153766200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B96F" w14:textId="2C8E4196" w:rsidR="001505A3" w:rsidRDefault="001505A3" w:rsidP="001505A3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Enable the WAF protection in the CloudFront.</w:t>
      </w:r>
    </w:p>
    <w:p w14:paraId="5EC60DB2" w14:textId="313B536C" w:rsidR="001505A3" w:rsidRDefault="001505A3" w:rsidP="001505A3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BFC18D8" wp14:editId="6E7F5E66">
            <wp:extent cx="5509260" cy="2113649"/>
            <wp:effectExtent l="0" t="0" r="0" b="1270"/>
            <wp:docPr id="72363292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32928" name="Picture 723632928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133" cy="211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C11D" w14:textId="266750ED" w:rsidR="001505A3" w:rsidRDefault="001505A3" w:rsidP="001505A3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Now add the certificate in the setting section-(loade2.shop)</w:t>
      </w:r>
    </w:p>
    <w:p w14:paraId="4587EFD4" w14:textId="38278834" w:rsidR="001505A3" w:rsidRDefault="001505A3" w:rsidP="001505A3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Next click on create distribution.</w:t>
      </w:r>
      <w:r>
        <w:rPr>
          <w:noProof/>
          <w:sz w:val="36"/>
          <w:szCs w:val="36"/>
        </w:rPr>
        <w:drawing>
          <wp:inline distT="0" distB="0" distL="0" distR="0" wp14:anchorId="5FA105AF" wp14:editId="12134D74">
            <wp:extent cx="4312896" cy="4716780"/>
            <wp:effectExtent l="0" t="0" r="0" b="7620"/>
            <wp:docPr id="182216256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62567" name="Picture 182216256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572" cy="472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1A14" w14:textId="1D32BC4C" w:rsidR="00F835E0" w:rsidRDefault="00F835E0" w:rsidP="001505A3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Now check the Domain in the browser – Domain name-(</w:t>
      </w:r>
      <w:hyperlink r:id="rId60" w:history="1">
        <w:r w:rsidRPr="00931707">
          <w:rPr>
            <w:rStyle w:val="Hyperlink"/>
            <w:sz w:val="36"/>
            <w:szCs w:val="36"/>
          </w:rPr>
          <w:t>https://loadec2.shop</w:t>
        </w:r>
      </w:hyperlink>
      <w:r>
        <w:rPr>
          <w:sz w:val="36"/>
          <w:szCs w:val="36"/>
        </w:rPr>
        <w:t xml:space="preserve">) </w:t>
      </w:r>
    </w:p>
    <w:p w14:paraId="4CA6F1C7" w14:textId="3A7851A6" w:rsidR="00F835E0" w:rsidRDefault="00F835E0" w:rsidP="001505A3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That it shows Welcome to Ec1 &amp; Welcome to Ec2 by refreshing</w:t>
      </w:r>
    </w:p>
    <w:p w14:paraId="09EE77D9" w14:textId="0B8D5890" w:rsidR="00F835E0" w:rsidRDefault="00F835E0" w:rsidP="00F835E0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88B4303" wp14:editId="0DE511F5">
            <wp:extent cx="4442460" cy="3121282"/>
            <wp:effectExtent l="0" t="0" r="0" b="3175"/>
            <wp:docPr id="1978178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8377" name="Picture 197817837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05" cy="312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218D" w14:textId="77777777" w:rsidR="00F835E0" w:rsidRDefault="00F835E0" w:rsidP="00F835E0">
      <w:pPr>
        <w:pStyle w:val="ListParagraph"/>
        <w:rPr>
          <w:sz w:val="36"/>
          <w:szCs w:val="36"/>
        </w:rPr>
      </w:pPr>
    </w:p>
    <w:p w14:paraId="1A503371" w14:textId="45B57B8B" w:rsidR="00F835E0" w:rsidRDefault="00F835E0" w:rsidP="00F835E0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E51632E" wp14:editId="7CAEC2A0">
            <wp:extent cx="4465320" cy="3059571"/>
            <wp:effectExtent l="0" t="0" r="0" b="7620"/>
            <wp:docPr id="7126556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55651" name="Picture 71265565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695" cy="306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1E77" w14:textId="77777777" w:rsidR="00F835E0" w:rsidRDefault="00F835E0" w:rsidP="00F835E0">
      <w:pPr>
        <w:pStyle w:val="ListParagraph"/>
        <w:rPr>
          <w:sz w:val="36"/>
          <w:szCs w:val="36"/>
        </w:rPr>
      </w:pPr>
    </w:p>
    <w:p w14:paraId="5367C423" w14:textId="77BFAE25" w:rsidR="00F835E0" w:rsidRDefault="00F835E0" w:rsidP="00F835E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 xml:space="preserve">Next create </w:t>
      </w:r>
      <w:r w:rsidR="00253EC8">
        <w:rPr>
          <w:sz w:val="36"/>
          <w:szCs w:val="36"/>
        </w:rPr>
        <w:t>the RDS in Multi A-Z zone cluster</w:t>
      </w:r>
    </w:p>
    <w:p w14:paraId="56BA416D" w14:textId="50D5F514" w:rsidR="00D90E32" w:rsidRPr="00D90E32" w:rsidRDefault="00D90E32" w:rsidP="00D90E32">
      <w:pPr>
        <w:pStyle w:val="Heading1"/>
        <w:jc w:val="center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RDS</w:t>
      </w:r>
    </w:p>
    <w:p w14:paraId="4F789D59" w14:textId="53056BD4" w:rsidR="001505A3" w:rsidRDefault="001505A3" w:rsidP="001505A3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 xml:space="preserve">Next go to RDS and create </w:t>
      </w:r>
      <w:r w:rsidR="00D90E32">
        <w:rPr>
          <w:sz w:val="36"/>
          <w:szCs w:val="36"/>
        </w:rPr>
        <w:t>multi-A</w:t>
      </w:r>
      <w:r>
        <w:rPr>
          <w:sz w:val="36"/>
          <w:szCs w:val="36"/>
        </w:rPr>
        <w:t>-Z zone cluster</w:t>
      </w:r>
      <w:r w:rsidR="00D90E32">
        <w:rPr>
          <w:sz w:val="36"/>
          <w:szCs w:val="36"/>
        </w:rPr>
        <w:t xml:space="preserve"> by adding another subnet separately because we can’t create a </w:t>
      </w:r>
      <w:r w:rsidR="0014044F">
        <w:rPr>
          <w:sz w:val="36"/>
          <w:szCs w:val="36"/>
        </w:rPr>
        <w:t>multi-A</w:t>
      </w:r>
      <w:r w:rsidR="00D90E32">
        <w:rPr>
          <w:sz w:val="36"/>
          <w:szCs w:val="36"/>
        </w:rPr>
        <w:t>-Z cluster in two subnets.</w:t>
      </w:r>
    </w:p>
    <w:p w14:paraId="21F54FA4" w14:textId="5FF63672" w:rsidR="0014044F" w:rsidRDefault="0014044F" w:rsidP="0014044F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First create a DB-subnet group(rds-route53-project), add the Database subnets-(Database-private-1a,Database-private-1b),add the vpc</w:t>
      </w:r>
    </w:p>
    <w:p w14:paraId="12B69221" w14:textId="4F4D161E" w:rsidR="0014044F" w:rsidRDefault="0014044F" w:rsidP="0014044F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B565F94" wp14:editId="71948D37">
            <wp:extent cx="4442845" cy="6111770"/>
            <wp:effectExtent l="0" t="0" r="0" b="3810"/>
            <wp:docPr id="197132650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26505" name="Picture 197132650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61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61B0" w14:textId="2BFA0230" w:rsidR="0014044F" w:rsidRDefault="0014044F" w:rsidP="0014044F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Click on create DB-</w:t>
      </w:r>
      <w:r w:rsidR="004C670B">
        <w:rPr>
          <w:sz w:val="36"/>
          <w:szCs w:val="36"/>
        </w:rPr>
        <w:t>subnet group</w:t>
      </w:r>
    </w:p>
    <w:p w14:paraId="44FC82A0" w14:textId="48F4F2DF" w:rsidR="004C670B" w:rsidRDefault="004C670B" w:rsidP="0014044F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Next create an RDS Data-base-(Private-RDS</w:t>
      </w:r>
      <w:r w:rsidR="00381199">
        <w:rPr>
          <w:sz w:val="36"/>
          <w:szCs w:val="36"/>
        </w:rPr>
        <w:t>), with</w:t>
      </w:r>
      <w:r>
        <w:rPr>
          <w:sz w:val="36"/>
          <w:szCs w:val="36"/>
        </w:rPr>
        <w:t xml:space="preserve"> the standard create, MYSQL engine.</w:t>
      </w:r>
    </w:p>
    <w:p w14:paraId="52CA3290" w14:textId="77777777" w:rsidR="004C670B" w:rsidRDefault="004C670B" w:rsidP="004C670B">
      <w:pPr>
        <w:pStyle w:val="ListParagraph"/>
        <w:rPr>
          <w:sz w:val="36"/>
          <w:szCs w:val="36"/>
        </w:rPr>
      </w:pPr>
    </w:p>
    <w:p w14:paraId="15B3E29D" w14:textId="51D5EAE7" w:rsidR="004C670B" w:rsidRDefault="004C670B" w:rsidP="004C670B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6A17F3B" wp14:editId="65539236">
            <wp:extent cx="4938188" cy="6058425"/>
            <wp:effectExtent l="0" t="0" r="0" b="0"/>
            <wp:docPr id="106598908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89080" name="Picture 106598908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60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2E05" w14:textId="77777777" w:rsidR="004C670B" w:rsidRDefault="004C670B" w:rsidP="004C670B">
      <w:pPr>
        <w:pStyle w:val="ListParagraph"/>
        <w:rPr>
          <w:sz w:val="36"/>
          <w:szCs w:val="36"/>
        </w:rPr>
      </w:pPr>
    </w:p>
    <w:p w14:paraId="073A5778" w14:textId="77777777" w:rsidR="004C670B" w:rsidRDefault="004C670B" w:rsidP="004C670B">
      <w:pPr>
        <w:pStyle w:val="ListParagraph"/>
        <w:rPr>
          <w:sz w:val="36"/>
          <w:szCs w:val="36"/>
        </w:rPr>
      </w:pPr>
    </w:p>
    <w:p w14:paraId="18AEA646" w14:textId="77777777" w:rsidR="0014044F" w:rsidRDefault="0014044F" w:rsidP="0014044F">
      <w:pPr>
        <w:pStyle w:val="ListParagraph"/>
        <w:rPr>
          <w:sz w:val="36"/>
          <w:szCs w:val="36"/>
        </w:rPr>
      </w:pPr>
    </w:p>
    <w:p w14:paraId="36B0DB26" w14:textId="48636F53" w:rsidR="004C670B" w:rsidRDefault="004C670B" w:rsidP="004C670B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Enable Multi A-Z zone cluster versioning.</w:t>
      </w:r>
    </w:p>
    <w:p w14:paraId="4FC20FF0" w14:textId="58516A31" w:rsidR="004C670B" w:rsidRDefault="004C670B" w:rsidP="004C670B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 xml:space="preserve">Template – production tier (for faster creation in </w:t>
      </w:r>
      <w:r w:rsidR="00381199">
        <w:rPr>
          <w:sz w:val="36"/>
          <w:szCs w:val="36"/>
        </w:rPr>
        <w:t>Multi A</w:t>
      </w:r>
      <w:r>
        <w:rPr>
          <w:sz w:val="36"/>
          <w:szCs w:val="36"/>
        </w:rPr>
        <w:t>-Z zone)</w:t>
      </w:r>
    </w:p>
    <w:p w14:paraId="2A649947" w14:textId="5E0AD83F" w:rsidR="004C670B" w:rsidRDefault="004C670B" w:rsidP="004C670B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In the availability &amp; dura</w:t>
      </w:r>
      <w:r w:rsidR="00381199">
        <w:rPr>
          <w:sz w:val="36"/>
          <w:szCs w:val="36"/>
        </w:rPr>
        <w:t>bility enable – Multi A-Z cluster.</w:t>
      </w:r>
    </w:p>
    <w:p w14:paraId="7B793A87" w14:textId="1E7AC9BC" w:rsidR="00381199" w:rsidRDefault="00381199" w:rsidP="00381199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799F4F4" wp14:editId="64B2B2B7">
            <wp:extent cx="5524979" cy="6287045"/>
            <wp:effectExtent l="0" t="0" r="0" b="0"/>
            <wp:docPr id="199211636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16363" name="Picture 199211636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62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86E2" w14:textId="77777777" w:rsidR="00381199" w:rsidRDefault="00381199" w:rsidP="00381199">
      <w:pPr>
        <w:pStyle w:val="ListParagraph"/>
        <w:rPr>
          <w:sz w:val="36"/>
          <w:szCs w:val="36"/>
        </w:rPr>
      </w:pPr>
    </w:p>
    <w:p w14:paraId="23346515" w14:textId="77777777" w:rsidR="00381199" w:rsidRDefault="00381199" w:rsidP="00381199">
      <w:pPr>
        <w:pStyle w:val="ListParagraph"/>
        <w:rPr>
          <w:sz w:val="36"/>
          <w:szCs w:val="36"/>
        </w:rPr>
      </w:pPr>
    </w:p>
    <w:p w14:paraId="4E2C6754" w14:textId="2025412D" w:rsidR="00381199" w:rsidRDefault="00381199" w:rsidP="00381199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In settings add the DB-identifier name-(</w:t>
      </w:r>
      <w:r w:rsidRPr="00381199">
        <w:rPr>
          <w:sz w:val="36"/>
          <w:szCs w:val="36"/>
        </w:rPr>
        <w:t>private</w:t>
      </w:r>
      <w:r>
        <w:rPr>
          <w:sz w:val="36"/>
          <w:szCs w:val="36"/>
        </w:rPr>
        <w:t>-RDS), Master username-(admin) by default, enter the master password &amp; confirm it.</w:t>
      </w:r>
    </w:p>
    <w:p w14:paraId="3AB5112E" w14:textId="77777777" w:rsidR="00381199" w:rsidRDefault="00381199" w:rsidP="00381199">
      <w:pPr>
        <w:pStyle w:val="ListParagraph"/>
        <w:rPr>
          <w:sz w:val="36"/>
          <w:szCs w:val="36"/>
        </w:rPr>
      </w:pPr>
    </w:p>
    <w:p w14:paraId="7B354E85" w14:textId="75B2246D" w:rsidR="00381199" w:rsidRDefault="00381199" w:rsidP="00381199">
      <w:pPr>
        <w:pStyle w:val="ListParagraph"/>
        <w:rPr>
          <w:sz w:val="36"/>
          <w:szCs w:val="36"/>
        </w:rPr>
      </w:pPr>
      <w:r w:rsidRPr="00381199">
        <w:rPr>
          <w:noProof/>
          <w:sz w:val="36"/>
          <w:szCs w:val="36"/>
        </w:rPr>
        <w:drawing>
          <wp:inline distT="0" distB="0" distL="0" distR="0" wp14:anchorId="54CBC5D8" wp14:editId="147918C6">
            <wp:extent cx="5943600" cy="5567045"/>
            <wp:effectExtent l="0" t="0" r="0" b="0"/>
            <wp:docPr id="34826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652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7FEA" w14:textId="03B7A022" w:rsidR="00A45C63" w:rsidRDefault="00A45C63" w:rsidP="00A45C63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Now we will get a problem we should go an add another subnet with the same VPC-(rds-subnet-1c)-123.0.5.0/24</w:t>
      </w:r>
    </w:p>
    <w:p w14:paraId="72202E9C" w14:textId="77777777" w:rsidR="00A45C63" w:rsidRDefault="00A45C63" w:rsidP="00A45C63">
      <w:pPr>
        <w:pStyle w:val="ListParagraph"/>
        <w:rPr>
          <w:sz w:val="36"/>
          <w:szCs w:val="36"/>
        </w:rPr>
      </w:pPr>
    </w:p>
    <w:p w14:paraId="3B37D8C0" w14:textId="07FBEFBB" w:rsidR="00A45C63" w:rsidRDefault="00A45C63" w:rsidP="00A45C63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728854A" wp14:editId="2227FEA8">
            <wp:extent cx="6051064" cy="464820"/>
            <wp:effectExtent l="0" t="0" r="6985" b="0"/>
            <wp:docPr id="173707512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75121" name="Picture 173707512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609" cy="46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2CD8" w14:textId="2C37ACF1" w:rsidR="00A45C63" w:rsidRDefault="00A45C63" w:rsidP="00A45C63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Next refresh the </w:t>
      </w:r>
      <w:r w:rsidR="005300C0">
        <w:rPr>
          <w:sz w:val="36"/>
          <w:szCs w:val="36"/>
        </w:rPr>
        <w:t xml:space="preserve">connectivity </w:t>
      </w:r>
      <w:r>
        <w:rPr>
          <w:sz w:val="36"/>
          <w:szCs w:val="36"/>
        </w:rPr>
        <w:t>Selection in the RDS the VPC with 5 subnets in 3-availability-zones will be reflected</w:t>
      </w:r>
    </w:p>
    <w:p w14:paraId="34E7EAD0" w14:textId="78E6713A" w:rsidR="00A45C63" w:rsidRDefault="00A45C63" w:rsidP="00A45C63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Next edit the DB-subnet group with the 3 availability zones</w:t>
      </w:r>
      <w:r w:rsidR="005300C0">
        <w:rPr>
          <w:sz w:val="36"/>
          <w:szCs w:val="36"/>
        </w:rPr>
        <w:t>.</w:t>
      </w:r>
    </w:p>
    <w:p w14:paraId="05589AA4" w14:textId="5AF3DFB3" w:rsidR="005300C0" w:rsidRDefault="005300C0" w:rsidP="005300C0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8D9C9A4" wp14:editId="62B09BDF">
            <wp:extent cx="5943600" cy="5935980"/>
            <wp:effectExtent l="0" t="0" r="0" b="7620"/>
            <wp:docPr id="174213770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37701" name="Picture 174213770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A9ED" w14:textId="77777777" w:rsidR="005300C0" w:rsidRDefault="005300C0" w:rsidP="005300C0">
      <w:pPr>
        <w:pStyle w:val="ListParagraph"/>
        <w:rPr>
          <w:sz w:val="36"/>
          <w:szCs w:val="36"/>
        </w:rPr>
      </w:pPr>
    </w:p>
    <w:p w14:paraId="41A4C9B3" w14:textId="4A1B1E80" w:rsidR="005300C0" w:rsidRDefault="005300C0" w:rsidP="005300C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Next click on save next refresh the connectivity setting in RDS</w:t>
      </w:r>
    </w:p>
    <w:p w14:paraId="6475A9B1" w14:textId="77777777" w:rsidR="005300C0" w:rsidRDefault="005300C0" w:rsidP="005300C0">
      <w:pPr>
        <w:pStyle w:val="ListParagraph"/>
        <w:rPr>
          <w:sz w:val="36"/>
          <w:szCs w:val="36"/>
        </w:rPr>
      </w:pPr>
    </w:p>
    <w:p w14:paraId="26CF3BDB" w14:textId="32A106F9" w:rsidR="005300C0" w:rsidRDefault="005300C0" w:rsidP="005300C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Click on don’t connect to Ec2 instance &amp; select the VPC security group</w:t>
      </w:r>
    </w:p>
    <w:p w14:paraId="31F58848" w14:textId="77777777" w:rsidR="005300C0" w:rsidRPr="005300C0" w:rsidRDefault="005300C0" w:rsidP="005300C0">
      <w:pPr>
        <w:pStyle w:val="ListParagraph"/>
        <w:rPr>
          <w:sz w:val="36"/>
          <w:szCs w:val="36"/>
        </w:rPr>
      </w:pPr>
    </w:p>
    <w:p w14:paraId="05EB6104" w14:textId="40DB424A" w:rsidR="005300C0" w:rsidRDefault="005300C0" w:rsidP="005300C0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68AF13E" wp14:editId="2FAE9ADB">
            <wp:extent cx="5395428" cy="6340389"/>
            <wp:effectExtent l="0" t="0" r="0" b="3810"/>
            <wp:docPr id="179984209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42097" name="Picture 1799842097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634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BB00" w14:textId="77777777" w:rsidR="005300C0" w:rsidRDefault="005300C0" w:rsidP="005300C0">
      <w:pPr>
        <w:pStyle w:val="ListParagraph"/>
        <w:rPr>
          <w:sz w:val="36"/>
          <w:szCs w:val="36"/>
        </w:rPr>
      </w:pPr>
    </w:p>
    <w:p w14:paraId="34E49A2C" w14:textId="77777777" w:rsidR="005300C0" w:rsidRDefault="005300C0" w:rsidP="005300C0">
      <w:pPr>
        <w:pStyle w:val="ListParagraph"/>
        <w:rPr>
          <w:sz w:val="36"/>
          <w:szCs w:val="36"/>
        </w:rPr>
      </w:pPr>
    </w:p>
    <w:p w14:paraId="0365D30A" w14:textId="77777777" w:rsidR="005300C0" w:rsidRDefault="005300C0" w:rsidP="005300C0">
      <w:pPr>
        <w:pStyle w:val="ListParagraph"/>
        <w:rPr>
          <w:sz w:val="36"/>
          <w:szCs w:val="36"/>
        </w:rPr>
      </w:pPr>
    </w:p>
    <w:p w14:paraId="513A222F" w14:textId="42B7EF2B" w:rsidR="005300C0" w:rsidRDefault="005300C0" w:rsidP="005300C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Next click on click on create database</w:t>
      </w:r>
    </w:p>
    <w:p w14:paraId="4D5FA3B2" w14:textId="4CA5E85E" w:rsidR="005300C0" w:rsidRDefault="005300C0" w:rsidP="005300C0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3D02928" wp14:editId="29923C30">
            <wp:extent cx="5943600" cy="3194685"/>
            <wp:effectExtent l="0" t="0" r="0" b="5715"/>
            <wp:docPr id="180376228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62283" name="Picture 1803762283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715F" w14:textId="6685628C" w:rsidR="005300C0" w:rsidRDefault="005300C0" w:rsidP="005300C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Wait until the Multi A-Z cluster is in available state.</w:t>
      </w:r>
    </w:p>
    <w:p w14:paraId="13C0E666" w14:textId="710D0B04" w:rsidR="005300C0" w:rsidRDefault="00693109" w:rsidP="005300C0">
      <w:pPr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C6C9A15" wp14:editId="33F12446">
            <wp:extent cx="5943600" cy="2112645"/>
            <wp:effectExtent l="0" t="0" r="0" b="1905"/>
            <wp:docPr id="135557262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72627" name="Picture 135557262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3967" w14:textId="17EA30AC" w:rsidR="00693109" w:rsidRDefault="00693109" w:rsidP="00693109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 xml:space="preserve">After the Data base is in available state connect to the writer end point and insert a table </w:t>
      </w:r>
    </w:p>
    <w:p w14:paraId="2CA79A90" w14:textId="7A421BBB" w:rsidR="00693109" w:rsidRDefault="00693109" w:rsidP="00693109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 xml:space="preserve">Next check the reader instance is working </w:t>
      </w:r>
    </w:p>
    <w:p w14:paraId="538068E2" w14:textId="77777777" w:rsidR="00693109" w:rsidRDefault="00693109" w:rsidP="00693109">
      <w:pPr>
        <w:rPr>
          <w:sz w:val="36"/>
          <w:szCs w:val="36"/>
        </w:rPr>
      </w:pPr>
    </w:p>
    <w:p w14:paraId="085AE47E" w14:textId="77777777" w:rsidR="00693109" w:rsidRDefault="00693109" w:rsidP="00693109">
      <w:pPr>
        <w:rPr>
          <w:sz w:val="36"/>
          <w:szCs w:val="36"/>
        </w:rPr>
      </w:pPr>
    </w:p>
    <w:p w14:paraId="6B02920F" w14:textId="77777777" w:rsidR="00693109" w:rsidRDefault="00693109" w:rsidP="00693109">
      <w:pPr>
        <w:rPr>
          <w:sz w:val="36"/>
          <w:szCs w:val="36"/>
        </w:rPr>
      </w:pPr>
    </w:p>
    <w:p w14:paraId="088B4371" w14:textId="77777777" w:rsidR="00693109" w:rsidRDefault="00693109" w:rsidP="00693109">
      <w:pPr>
        <w:rPr>
          <w:sz w:val="36"/>
          <w:szCs w:val="36"/>
        </w:rPr>
      </w:pPr>
    </w:p>
    <w:p w14:paraId="5C527223" w14:textId="77777777" w:rsidR="00693109" w:rsidRPr="00693109" w:rsidRDefault="00693109" w:rsidP="00693109">
      <w:pPr>
        <w:rPr>
          <w:sz w:val="36"/>
          <w:szCs w:val="36"/>
        </w:rPr>
      </w:pPr>
    </w:p>
    <w:p w14:paraId="2DD9FC34" w14:textId="131B7FE7" w:rsidR="00693109" w:rsidRDefault="00693109" w:rsidP="00693109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Check the mysql status in the ec1 instance-(systemctl status mysql.serivce)</w:t>
      </w:r>
    </w:p>
    <w:p w14:paraId="0CCAC97D" w14:textId="77777777" w:rsidR="00693109" w:rsidRDefault="00693109" w:rsidP="00693109">
      <w:pPr>
        <w:pStyle w:val="ListParagraph"/>
        <w:rPr>
          <w:sz w:val="36"/>
          <w:szCs w:val="36"/>
        </w:rPr>
      </w:pPr>
    </w:p>
    <w:p w14:paraId="0F169F17" w14:textId="05FB1F08" w:rsidR="00693109" w:rsidRPr="00693109" w:rsidRDefault="00693109" w:rsidP="00693109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DE238F8" wp14:editId="30406741">
            <wp:extent cx="5690238" cy="1554480"/>
            <wp:effectExtent l="0" t="0" r="5715" b="7620"/>
            <wp:docPr id="45420510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05109" name="Picture 454205109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690" cy="156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8041" w14:textId="48D09A7F" w:rsidR="005300C0" w:rsidRPr="00314E58" w:rsidRDefault="00693109" w:rsidP="005300C0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 xml:space="preserve">Now copy the end point of the </w:t>
      </w:r>
      <w:r w:rsidR="00314E58">
        <w:rPr>
          <w:sz w:val="36"/>
          <w:szCs w:val="36"/>
        </w:rPr>
        <w:t xml:space="preserve">writer instance from the database &amp; past in the ec1 instance </w:t>
      </w:r>
    </w:p>
    <w:p w14:paraId="63830313" w14:textId="5EB06682" w:rsidR="00693109" w:rsidRPr="00693109" w:rsidRDefault="00693109" w:rsidP="00693109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E3E9D08" wp14:editId="2B1A44B6">
            <wp:extent cx="5943600" cy="3506470"/>
            <wp:effectExtent l="0" t="0" r="0" b="0"/>
            <wp:docPr id="79927805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78051" name="Picture 79927805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A191" w14:textId="527FDA83" w:rsidR="00A45C63" w:rsidRPr="00A45C63" w:rsidRDefault="00A45C63" w:rsidP="00A45C63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11AFA149" w14:textId="77777777" w:rsidR="00381199" w:rsidRDefault="00381199" w:rsidP="00381199">
      <w:pPr>
        <w:pStyle w:val="ListParagraph"/>
        <w:rPr>
          <w:sz w:val="36"/>
          <w:szCs w:val="36"/>
        </w:rPr>
      </w:pPr>
    </w:p>
    <w:p w14:paraId="1F9595A2" w14:textId="5B64D3B2" w:rsidR="00381199" w:rsidRPr="004C670B" w:rsidRDefault="00381199" w:rsidP="00381199">
      <w:pPr>
        <w:pStyle w:val="ListParagraph"/>
        <w:rPr>
          <w:sz w:val="36"/>
          <w:szCs w:val="36"/>
        </w:rPr>
      </w:pPr>
    </w:p>
    <w:p w14:paraId="754FF208" w14:textId="77777777" w:rsidR="00682D1B" w:rsidRDefault="00682D1B" w:rsidP="00682D1B">
      <w:pPr>
        <w:pStyle w:val="ListParagraph"/>
        <w:rPr>
          <w:sz w:val="36"/>
          <w:szCs w:val="36"/>
        </w:rPr>
      </w:pPr>
    </w:p>
    <w:p w14:paraId="00129948" w14:textId="77777777" w:rsidR="00381199" w:rsidRDefault="00381199" w:rsidP="00682D1B">
      <w:pPr>
        <w:pStyle w:val="ListParagraph"/>
        <w:rPr>
          <w:sz w:val="36"/>
          <w:szCs w:val="36"/>
        </w:rPr>
      </w:pPr>
    </w:p>
    <w:p w14:paraId="61CD2B60" w14:textId="77777777" w:rsidR="00381199" w:rsidRDefault="00381199" w:rsidP="00682D1B">
      <w:pPr>
        <w:pStyle w:val="ListParagraph"/>
        <w:rPr>
          <w:sz w:val="36"/>
          <w:szCs w:val="36"/>
        </w:rPr>
      </w:pPr>
    </w:p>
    <w:p w14:paraId="013792A6" w14:textId="77777777" w:rsidR="00314E58" w:rsidRDefault="00314E58" w:rsidP="00314E58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Path to connect to mysql –(mysql -h </w:t>
      </w:r>
      <w:r w:rsidRPr="00314E58">
        <w:rPr>
          <w:sz w:val="36"/>
          <w:szCs w:val="36"/>
        </w:rPr>
        <w:t xml:space="preserve">private-rds-instance-1.clu2k0cock4w.us-east-1.rds.amazonaws.com </w:t>
      </w:r>
      <w:r>
        <w:rPr>
          <w:sz w:val="36"/>
          <w:szCs w:val="36"/>
        </w:rPr>
        <w:t xml:space="preserve">-u admin -p) and press enter next type the password it connect to mysql sever. </w:t>
      </w:r>
    </w:p>
    <w:p w14:paraId="74D555EA" w14:textId="77777777" w:rsidR="00314E58" w:rsidRDefault="00314E58" w:rsidP="00314E58">
      <w:pPr>
        <w:pStyle w:val="ListParagraph"/>
        <w:rPr>
          <w:sz w:val="36"/>
          <w:szCs w:val="36"/>
        </w:rPr>
      </w:pPr>
    </w:p>
    <w:p w14:paraId="3EB2861C" w14:textId="190F763C" w:rsidR="00682D1B" w:rsidRDefault="00314E58" w:rsidP="00314E58">
      <w:pPr>
        <w:pStyle w:val="ListParagraph"/>
        <w:rPr>
          <w:sz w:val="36"/>
          <w:szCs w:val="36"/>
        </w:rPr>
      </w:pPr>
      <w:r w:rsidRPr="00314E58">
        <w:rPr>
          <w:noProof/>
          <w:sz w:val="36"/>
          <w:szCs w:val="36"/>
        </w:rPr>
        <w:drawing>
          <wp:inline distT="0" distB="0" distL="0" distR="0" wp14:anchorId="2724FA18" wp14:editId="52963A2C">
            <wp:extent cx="5943600" cy="1498600"/>
            <wp:effectExtent l="0" t="0" r="0" b="6350"/>
            <wp:docPr id="158824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4800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18D0" w14:textId="77777777" w:rsidR="00314E58" w:rsidRDefault="00314E58" w:rsidP="00314E58">
      <w:pPr>
        <w:pStyle w:val="ListParagraph"/>
        <w:rPr>
          <w:sz w:val="36"/>
          <w:szCs w:val="36"/>
        </w:rPr>
      </w:pPr>
    </w:p>
    <w:p w14:paraId="1DD56FD7" w14:textId="67F25AF2" w:rsidR="00314E58" w:rsidRDefault="00314E58" w:rsidP="00314E58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Click on show database</w:t>
      </w:r>
      <w:r w:rsidR="000A4D5C">
        <w:rPr>
          <w:sz w:val="36"/>
          <w:szCs w:val="36"/>
        </w:rPr>
        <w:t>, create a database, use the data base, now create a table in your database (ram).</w:t>
      </w:r>
    </w:p>
    <w:p w14:paraId="79570AC3" w14:textId="7EB66399" w:rsidR="000A4D5C" w:rsidRDefault="000A4D5C" w:rsidP="000A4D5C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617EFE0" wp14:editId="522EAB61">
            <wp:extent cx="3894157" cy="3619814"/>
            <wp:effectExtent l="0" t="0" r="0" b="0"/>
            <wp:docPr id="40024947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49475" name="Picture 400249475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C89D" w14:textId="706577D0" w:rsidR="000A4D5C" w:rsidRDefault="000A4D5C" w:rsidP="000A4D5C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Now create a table in the data base with primary key, copy from the browser</w:t>
      </w:r>
      <w:r w:rsidR="00FE6AF2">
        <w:rPr>
          <w:sz w:val="36"/>
          <w:szCs w:val="36"/>
        </w:rPr>
        <w:t>.</w:t>
      </w:r>
    </w:p>
    <w:p w14:paraId="2B2C30FF" w14:textId="2B2FAA3F" w:rsidR="00682D1B" w:rsidRPr="006803ED" w:rsidRDefault="00895CD3" w:rsidP="006803ED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ECDC3E7" wp14:editId="4B104BBD">
            <wp:extent cx="4519052" cy="1912786"/>
            <wp:effectExtent l="0" t="0" r="0" b="0"/>
            <wp:docPr id="150445105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51058" name="Picture 1504451058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2FF3" w14:textId="25E8D5F9" w:rsidR="00895CD3" w:rsidRPr="006803ED" w:rsidRDefault="00895CD3" w:rsidP="006803ED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Now table is created using this command</w:t>
      </w:r>
      <w:r w:rsidR="00FE6AF2">
        <w:rPr>
          <w:sz w:val="36"/>
          <w:szCs w:val="36"/>
        </w:rPr>
        <w:t>.</w:t>
      </w:r>
    </w:p>
    <w:p w14:paraId="1B92BBD7" w14:textId="21AA9B59" w:rsidR="00895CD3" w:rsidRPr="006803ED" w:rsidRDefault="00895CD3" w:rsidP="006803ED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5D2023A" wp14:editId="34461D7E">
            <wp:extent cx="2591025" cy="1371719"/>
            <wp:effectExtent l="0" t="0" r="0" b="0"/>
            <wp:docPr id="212801816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18163" name="Picture 2128018163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9E72" w14:textId="2F568995" w:rsidR="00895CD3" w:rsidRDefault="00895CD3" w:rsidP="00895CD3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Now connect to reader instance through the end point &amp; and check the table</w:t>
      </w:r>
      <w:r w:rsidR="006803ED">
        <w:rPr>
          <w:sz w:val="36"/>
          <w:szCs w:val="36"/>
        </w:rPr>
        <w:t>-(</w:t>
      </w:r>
      <w:r w:rsidR="006803ED" w:rsidRPr="006803ED">
        <w:rPr>
          <w:sz w:val="36"/>
          <w:szCs w:val="36"/>
        </w:rPr>
        <w:t xml:space="preserve"> mysql -h private-rds-instance-2.clu2k0cock4w.us-east-1.rds.amazonaws.com -u admin -p</w:t>
      </w:r>
      <w:r w:rsidR="006803ED">
        <w:rPr>
          <w:sz w:val="36"/>
          <w:szCs w:val="36"/>
        </w:rPr>
        <w:t>)</w:t>
      </w:r>
      <w:r w:rsidR="00FE6AF2">
        <w:rPr>
          <w:sz w:val="36"/>
          <w:szCs w:val="36"/>
        </w:rPr>
        <w:t>.</w:t>
      </w:r>
    </w:p>
    <w:p w14:paraId="7764F0EC" w14:textId="67AE9351" w:rsidR="006803ED" w:rsidRDefault="006803ED" w:rsidP="006803ED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Now click on show databases &amp; check the table try to write then an error comes because it’s the reader instance</w:t>
      </w:r>
      <w:r w:rsidR="00FE6AF2">
        <w:rPr>
          <w:sz w:val="36"/>
          <w:szCs w:val="36"/>
        </w:rPr>
        <w:t>.</w:t>
      </w:r>
    </w:p>
    <w:p w14:paraId="19CB891E" w14:textId="77777777" w:rsidR="006803ED" w:rsidRDefault="006803ED" w:rsidP="006803ED">
      <w:pPr>
        <w:rPr>
          <w:sz w:val="36"/>
          <w:szCs w:val="36"/>
        </w:rPr>
      </w:pPr>
    </w:p>
    <w:p w14:paraId="440B7849" w14:textId="77777777" w:rsidR="006803ED" w:rsidRDefault="006803ED" w:rsidP="006803ED">
      <w:pPr>
        <w:rPr>
          <w:sz w:val="36"/>
          <w:szCs w:val="36"/>
        </w:rPr>
      </w:pPr>
    </w:p>
    <w:p w14:paraId="6703B8B6" w14:textId="77777777" w:rsidR="006803ED" w:rsidRDefault="006803ED" w:rsidP="006803ED">
      <w:pPr>
        <w:rPr>
          <w:sz w:val="36"/>
          <w:szCs w:val="36"/>
        </w:rPr>
      </w:pPr>
    </w:p>
    <w:p w14:paraId="5BDC41B8" w14:textId="77777777" w:rsidR="006803ED" w:rsidRDefault="006803ED" w:rsidP="006803ED">
      <w:pPr>
        <w:rPr>
          <w:sz w:val="36"/>
          <w:szCs w:val="36"/>
        </w:rPr>
      </w:pPr>
    </w:p>
    <w:p w14:paraId="34F542CC" w14:textId="77777777" w:rsidR="006803ED" w:rsidRDefault="006803ED" w:rsidP="006803ED">
      <w:pPr>
        <w:rPr>
          <w:sz w:val="36"/>
          <w:szCs w:val="36"/>
        </w:rPr>
      </w:pPr>
    </w:p>
    <w:p w14:paraId="4F15B91B" w14:textId="77777777" w:rsidR="006803ED" w:rsidRDefault="006803ED" w:rsidP="006803ED">
      <w:pPr>
        <w:rPr>
          <w:sz w:val="36"/>
          <w:szCs w:val="36"/>
        </w:rPr>
      </w:pPr>
    </w:p>
    <w:p w14:paraId="7F7D0890" w14:textId="77777777" w:rsidR="006803ED" w:rsidRDefault="006803ED" w:rsidP="006803ED">
      <w:pPr>
        <w:rPr>
          <w:sz w:val="36"/>
          <w:szCs w:val="36"/>
        </w:rPr>
      </w:pPr>
    </w:p>
    <w:p w14:paraId="7AA44FB6" w14:textId="7CEF567B" w:rsidR="006803ED" w:rsidRDefault="006803ED" w:rsidP="006803ED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4D5B129" wp14:editId="0CCD04DE">
            <wp:extent cx="5855484" cy="3375660"/>
            <wp:effectExtent l="0" t="0" r="0" b="0"/>
            <wp:docPr id="15604933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93372" name="Picture 1560493372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381" cy="33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AD17" w14:textId="2BA69071" w:rsidR="006803ED" w:rsidRDefault="006803ED" w:rsidP="006803ED">
      <w:pPr>
        <w:rPr>
          <w:sz w:val="36"/>
          <w:szCs w:val="36"/>
        </w:rPr>
      </w:pPr>
    </w:p>
    <w:p w14:paraId="4A50F823" w14:textId="4AC6F40C" w:rsidR="006803ED" w:rsidRDefault="006803ED" w:rsidP="006803E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D8D586F" wp14:editId="3A940D1F">
            <wp:extent cx="2629128" cy="1577477"/>
            <wp:effectExtent l="0" t="0" r="0" b="3810"/>
            <wp:docPr id="195882025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20259" name="Picture 195882025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C272" w14:textId="77777777" w:rsidR="006803ED" w:rsidRDefault="006803ED" w:rsidP="006803ED">
      <w:pPr>
        <w:rPr>
          <w:sz w:val="36"/>
          <w:szCs w:val="36"/>
        </w:rPr>
      </w:pPr>
    </w:p>
    <w:p w14:paraId="4A8F57FB" w14:textId="66911A65" w:rsidR="006803ED" w:rsidRDefault="006803ED" w:rsidP="006803ED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If u try to create a table error come because it’s a reader instance let’s see</w:t>
      </w:r>
      <w:r w:rsidR="00FE6AF2">
        <w:rPr>
          <w:sz w:val="36"/>
          <w:szCs w:val="36"/>
        </w:rPr>
        <w:t>.</w:t>
      </w:r>
    </w:p>
    <w:p w14:paraId="25F15ECA" w14:textId="544A678E" w:rsidR="006803ED" w:rsidRDefault="006803ED" w:rsidP="006803ED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F82CD74" wp14:editId="0F88C3D2">
            <wp:extent cx="5943600" cy="847725"/>
            <wp:effectExtent l="0" t="0" r="0" b="9525"/>
            <wp:docPr id="47800089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00895" name="Picture 478000895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</w:p>
    <w:p w14:paraId="7B5DD499" w14:textId="77777777" w:rsidR="006803ED" w:rsidRDefault="006803ED" w:rsidP="006803ED">
      <w:pPr>
        <w:pStyle w:val="ListParagraph"/>
        <w:rPr>
          <w:sz w:val="36"/>
          <w:szCs w:val="36"/>
        </w:rPr>
      </w:pPr>
    </w:p>
    <w:p w14:paraId="170926A3" w14:textId="094E783A" w:rsidR="006803ED" w:rsidRDefault="00FE6AF2" w:rsidP="006803ED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>Finally,</w:t>
      </w:r>
      <w:r w:rsidR="006803ED">
        <w:rPr>
          <w:sz w:val="36"/>
          <w:szCs w:val="36"/>
        </w:rPr>
        <w:t xml:space="preserve"> it </w:t>
      </w:r>
      <w:r>
        <w:rPr>
          <w:sz w:val="36"/>
          <w:szCs w:val="36"/>
        </w:rPr>
        <w:t>comes with a (error reader)</w:t>
      </w:r>
      <w:r w:rsidR="006803ED">
        <w:rPr>
          <w:sz w:val="36"/>
          <w:szCs w:val="36"/>
        </w:rPr>
        <w:t xml:space="preserve"> only ---read only access</w:t>
      </w:r>
      <w:r>
        <w:rPr>
          <w:sz w:val="36"/>
          <w:szCs w:val="36"/>
        </w:rPr>
        <w:t>.</w:t>
      </w:r>
    </w:p>
    <w:p w14:paraId="106B201B" w14:textId="77777777" w:rsidR="00FE6AF2" w:rsidRPr="006803ED" w:rsidRDefault="00FE6AF2" w:rsidP="00FE6AF2">
      <w:pPr>
        <w:pStyle w:val="ListParagraph"/>
        <w:rPr>
          <w:sz w:val="36"/>
          <w:szCs w:val="36"/>
        </w:rPr>
      </w:pPr>
    </w:p>
    <w:p w14:paraId="5E0DFD92" w14:textId="77777777" w:rsidR="00895CD3" w:rsidRDefault="00895CD3" w:rsidP="00895CD3">
      <w:pPr>
        <w:pStyle w:val="ListParagraph"/>
        <w:rPr>
          <w:sz w:val="36"/>
          <w:szCs w:val="36"/>
        </w:rPr>
      </w:pPr>
    </w:p>
    <w:p w14:paraId="3D93F19E" w14:textId="77777777" w:rsidR="00895CD3" w:rsidRDefault="00895CD3" w:rsidP="00895CD3">
      <w:pPr>
        <w:pStyle w:val="ListParagraph"/>
        <w:rPr>
          <w:sz w:val="36"/>
          <w:szCs w:val="36"/>
        </w:rPr>
      </w:pPr>
    </w:p>
    <w:p w14:paraId="15234FEB" w14:textId="77777777" w:rsidR="006B49EB" w:rsidRPr="006B49EB" w:rsidRDefault="006B49EB" w:rsidP="006B49EB">
      <w:pPr>
        <w:pStyle w:val="ListParagraph"/>
        <w:rPr>
          <w:sz w:val="36"/>
          <w:szCs w:val="36"/>
        </w:rPr>
      </w:pPr>
    </w:p>
    <w:sectPr w:rsidR="006B49EB" w:rsidRPr="006B49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2FF" w:usb1="0000FCFF" w:usb2="0000000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6F128C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A0AA1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6928A4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5ACA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17AC73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4E1D3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0C02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F5E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A7202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4CE3B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AEB0273"/>
    <w:multiLevelType w:val="multilevel"/>
    <w:tmpl w:val="526206A0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3FA25C67"/>
    <w:multiLevelType w:val="hybridMultilevel"/>
    <w:tmpl w:val="EE26DE8A"/>
    <w:lvl w:ilvl="0" w:tplc="0E120D98">
      <w:start w:val="12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84C4F29"/>
    <w:multiLevelType w:val="multilevel"/>
    <w:tmpl w:val="D8061F6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59350CFB"/>
    <w:multiLevelType w:val="multilevel"/>
    <w:tmpl w:val="9DF09F0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5DEC6B47"/>
    <w:multiLevelType w:val="multilevel"/>
    <w:tmpl w:val="604E1C0A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2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D8C2C6D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 w16cid:durableId="1852642038">
    <w:abstractNumId w:val="20"/>
  </w:num>
  <w:num w:numId="2" w16cid:durableId="568616463">
    <w:abstractNumId w:val="12"/>
  </w:num>
  <w:num w:numId="3" w16cid:durableId="1405712979">
    <w:abstractNumId w:val="10"/>
  </w:num>
  <w:num w:numId="4" w16cid:durableId="779570712">
    <w:abstractNumId w:val="22"/>
  </w:num>
  <w:num w:numId="5" w16cid:durableId="313149849">
    <w:abstractNumId w:val="13"/>
  </w:num>
  <w:num w:numId="6" w16cid:durableId="1007751232">
    <w:abstractNumId w:val="16"/>
  </w:num>
  <w:num w:numId="7" w16cid:durableId="60758989">
    <w:abstractNumId w:val="19"/>
  </w:num>
  <w:num w:numId="8" w16cid:durableId="729964505">
    <w:abstractNumId w:val="9"/>
  </w:num>
  <w:num w:numId="9" w16cid:durableId="956912518">
    <w:abstractNumId w:val="7"/>
  </w:num>
  <w:num w:numId="10" w16cid:durableId="1854416462">
    <w:abstractNumId w:val="6"/>
  </w:num>
  <w:num w:numId="11" w16cid:durableId="1272972527">
    <w:abstractNumId w:val="5"/>
  </w:num>
  <w:num w:numId="12" w16cid:durableId="1224754442">
    <w:abstractNumId w:val="4"/>
  </w:num>
  <w:num w:numId="13" w16cid:durableId="602691840">
    <w:abstractNumId w:val="8"/>
  </w:num>
  <w:num w:numId="14" w16cid:durableId="1185291937">
    <w:abstractNumId w:val="3"/>
  </w:num>
  <w:num w:numId="15" w16cid:durableId="794837563">
    <w:abstractNumId w:val="2"/>
  </w:num>
  <w:num w:numId="16" w16cid:durableId="1848977719">
    <w:abstractNumId w:val="1"/>
  </w:num>
  <w:num w:numId="17" w16cid:durableId="1922644366">
    <w:abstractNumId w:val="0"/>
  </w:num>
  <w:num w:numId="18" w16cid:durableId="1281574996">
    <w:abstractNumId w:val="14"/>
  </w:num>
  <w:num w:numId="19" w16cid:durableId="1604922250">
    <w:abstractNumId w:val="15"/>
  </w:num>
  <w:num w:numId="20" w16cid:durableId="1116096365">
    <w:abstractNumId w:val="21"/>
  </w:num>
  <w:num w:numId="21" w16cid:durableId="500510670">
    <w:abstractNumId w:val="18"/>
  </w:num>
  <w:num w:numId="22" w16cid:durableId="1439444426">
    <w:abstractNumId w:val="11"/>
  </w:num>
  <w:num w:numId="23" w16cid:durableId="1358920544">
    <w:abstractNumId w:val="23"/>
  </w:num>
  <w:num w:numId="24" w16cid:durableId="100914060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3964"/>
    <w:rsid w:val="00045C40"/>
    <w:rsid w:val="00060C42"/>
    <w:rsid w:val="000A4D5C"/>
    <w:rsid w:val="0014044F"/>
    <w:rsid w:val="001505A3"/>
    <w:rsid w:val="002137C7"/>
    <w:rsid w:val="00253EC8"/>
    <w:rsid w:val="0028426E"/>
    <w:rsid w:val="00304CDF"/>
    <w:rsid w:val="00307582"/>
    <w:rsid w:val="00314E58"/>
    <w:rsid w:val="00356B61"/>
    <w:rsid w:val="00381199"/>
    <w:rsid w:val="004C670B"/>
    <w:rsid w:val="005021C4"/>
    <w:rsid w:val="005300C0"/>
    <w:rsid w:val="00595A65"/>
    <w:rsid w:val="00643964"/>
    <w:rsid w:val="00645252"/>
    <w:rsid w:val="006803ED"/>
    <w:rsid w:val="00682D1B"/>
    <w:rsid w:val="00693109"/>
    <w:rsid w:val="006B49EB"/>
    <w:rsid w:val="006D3D74"/>
    <w:rsid w:val="00722D60"/>
    <w:rsid w:val="007A74A1"/>
    <w:rsid w:val="007D0A28"/>
    <w:rsid w:val="007E5642"/>
    <w:rsid w:val="0083569A"/>
    <w:rsid w:val="008804D6"/>
    <w:rsid w:val="00895CD3"/>
    <w:rsid w:val="00A45C63"/>
    <w:rsid w:val="00A762F0"/>
    <w:rsid w:val="00A9204E"/>
    <w:rsid w:val="00B316F0"/>
    <w:rsid w:val="00B65737"/>
    <w:rsid w:val="00BB55DA"/>
    <w:rsid w:val="00CD3A38"/>
    <w:rsid w:val="00CF1936"/>
    <w:rsid w:val="00D60221"/>
    <w:rsid w:val="00D90E32"/>
    <w:rsid w:val="00E64A3C"/>
    <w:rsid w:val="00E86961"/>
    <w:rsid w:val="00EF5860"/>
    <w:rsid w:val="00EF5BC8"/>
    <w:rsid w:val="00F05061"/>
    <w:rsid w:val="00F5705F"/>
    <w:rsid w:val="00F835E0"/>
    <w:rsid w:val="00FB3E01"/>
    <w:rsid w:val="00FD22A4"/>
    <w:rsid w:val="00FE6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6505E4"/>
  <w15:chartTrackingRefBased/>
  <w15:docId w15:val="{E55AC13B-83D6-4609-93ED-D89F51A8E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69A"/>
  </w:style>
  <w:style w:type="paragraph" w:styleId="Heading1">
    <w:name w:val="heading 1"/>
    <w:basedOn w:val="Normal"/>
    <w:next w:val="Normal"/>
    <w:link w:val="Heading1Char"/>
    <w:uiPriority w:val="9"/>
    <w:qFormat/>
    <w:rsid w:val="006D3D7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3D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3D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3D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3D7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D3D7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D3D74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D3D74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D3D74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3D74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6D3D74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645252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45252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45252"/>
    <w:rPr>
      <w:i/>
      <w:iCs/>
      <w:color w:val="1F4E79" w:themeColor="accent1" w:themeShade="8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525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5252"/>
    <w:rPr>
      <w:i/>
      <w:iCs/>
      <w:color w:val="1F4E79" w:themeColor="accent1" w:themeShade="80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645252"/>
    <w:rPr>
      <w:b/>
      <w:bCs/>
      <w:caps w:val="0"/>
      <w:smallCaps/>
      <w:color w:val="1F4E79" w:themeColor="accent1" w:themeShade="80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645252"/>
    <w:rPr>
      <w:color w:val="1F4E79" w:themeColor="accent1" w:themeShade="80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5252"/>
    <w:pPr>
      <w:spacing w:after="200"/>
    </w:pPr>
    <w:rPr>
      <w:i/>
      <w:iCs/>
      <w:color w:val="44546A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252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252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645252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45252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4525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5252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4525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64525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5252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525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52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525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45252"/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4525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45252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4525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645252"/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45252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4525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5252"/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525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6452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4525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45252"/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45252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645252"/>
    <w:rPr>
      <w:color w:val="3B3838" w:themeColor="background2" w:themeShade="40"/>
    </w:rPr>
  </w:style>
  <w:style w:type="paragraph" w:styleId="Header">
    <w:name w:val="header"/>
    <w:basedOn w:val="Normal"/>
    <w:link w:val="HeaderChar"/>
    <w:uiPriority w:val="99"/>
    <w:semiHidden/>
    <w:unhideWhenUsed/>
    <w:rsid w:val="006D3D74"/>
  </w:style>
  <w:style w:type="character" w:customStyle="1" w:styleId="HeaderChar">
    <w:name w:val="Header Char"/>
    <w:basedOn w:val="DefaultParagraphFont"/>
    <w:link w:val="Header"/>
    <w:uiPriority w:val="99"/>
    <w:semiHidden/>
    <w:rsid w:val="006D3D74"/>
  </w:style>
  <w:style w:type="paragraph" w:styleId="Footer">
    <w:name w:val="footer"/>
    <w:basedOn w:val="Normal"/>
    <w:link w:val="FooterChar"/>
    <w:uiPriority w:val="99"/>
    <w:semiHidden/>
    <w:unhideWhenUsed/>
    <w:rsid w:val="006D3D74"/>
  </w:style>
  <w:style w:type="character" w:customStyle="1" w:styleId="FooterChar">
    <w:name w:val="Footer Char"/>
    <w:basedOn w:val="DefaultParagraphFont"/>
    <w:link w:val="Footer"/>
    <w:uiPriority w:val="99"/>
    <w:semiHidden/>
    <w:rsid w:val="006D3D74"/>
  </w:style>
  <w:style w:type="paragraph" w:styleId="TOC9">
    <w:name w:val="toc 9"/>
    <w:basedOn w:val="Normal"/>
    <w:next w:val="Normal"/>
    <w:autoRedefine/>
    <w:uiPriority w:val="39"/>
    <w:semiHidden/>
    <w:unhideWhenUsed/>
    <w:rsid w:val="0083569A"/>
    <w:pPr>
      <w:spacing w:after="120"/>
      <w:ind w:left="1757"/>
    </w:pPr>
  </w:style>
  <w:style w:type="paragraph" w:styleId="ListParagraph">
    <w:name w:val="List Paragraph"/>
    <w:basedOn w:val="Normal"/>
    <w:uiPriority w:val="34"/>
    <w:unhideWhenUsed/>
    <w:qFormat/>
    <w:rsid w:val="0064396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F835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tyles" Target="styles.xml"/><Relationship Id="rId61" Type="http://schemas.openxmlformats.org/officeDocument/2006/relationships/image" Target="media/image53.jp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jp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loadec2.shop" TargetMode="External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7" Type="http://schemas.openxmlformats.org/officeDocument/2006/relationships/webSettings" Target="webSetting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p\AppData\Local\Microsoft\Office\16.0\DTS\en-IN%7bC412575C-5E9F-4840-A7D7-4F58E4DF360E%7d\%7b8E92CD39-B661-4160-9EDC-DD5634711488%7dtf02786999_win3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Props1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{8E92CD39-B661-4160-9EDC-DD5634711488}tf02786999_win32.dotx</Template>
  <TotalTime>568</TotalTime>
  <Pages>45</Pages>
  <Words>1461</Words>
  <Characters>8330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 charan prathi</dc:creator>
  <cp:keywords/>
  <dc:description/>
  <cp:lastModifiedBy>Ram charan prathi</cp:lastModifiedBy>
  <cp:revision>3</cp:revision>
  <dcterms:created xsi:type="dcterms:W3CDTF">2024-07-06T09:52:00Z</dcterms:created>
  <dcterms:modified xsi:type="dcterms:W3CDTF">2024-07-07T09:38:00Z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ontentTypeId">
    <vt:lpwstr>0x0101006EDDDB5EE6D98C44930B742096920B300400F5B6D36B3EF94B4E9A635CDF2A18F5B8</vt:lpwstr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CampaignTags">
    <vt:lpwstr/>
  </property>
  <property fmtid="{D5CDD505-2E9C-101B-9397-08002B2CF9AE}" pid="7" name="ScenarioTags">
    <vt:lpwstr/>
  </property>
</Properties>
</file>