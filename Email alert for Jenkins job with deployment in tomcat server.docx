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EFC382" w14:textId="5575C9A5" w:rsidR="00231277" w:rsidRPr="0053167E" w:rsidRDefault="00231277" w:rsidP="0053167E">
      <w:pPr>
        <w:jc w:val="center"/>
        <w:rPr>
          <w:b/>
          <w:bCs/>
          <w:i/>
          <w:iCs/>
          <w:color w:val="4472C4" w:themeColor="accent5"/>
          <w:sz w:val="48"/>
          <w:szCs w:val="48"/>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bCs/>
          <w:i/>
          <w:iCs/>
          <w:color w:val="4472C4" w:themeColor="accent5"/>
          <w:sz w:val="48"/>
          <w:szCs w:val="48"/>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Email alert for Jenkins job</w:t>
      </w:r>
      <w:r w:rsidR="0053167E">
        <w:rPr>
          <w:b/>
          <w:bCs/>
          <w:i/>
          <w:iCs/>
          <w:color w:val="4472C4" w:themeColor="accent5"/>
          <w:sz w:val="48"/>
          <w:szCs w:val="48"/>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with deployment in tomcat server </w:t>
      </w:r>
    </w:p>
    <w:p w14:paraId="0BEB0103" w14:textId="6486572A" w:rsidR="00231277" w:rsidRPr="00231277" w:rsidRDefault="00231277" w:rsidP="00231277">
      <w:pPr>
        <w:pStyle w:val="ListParagraph"/>
        <w:numPr>
          <w:ilvl w:val="0"/>
          <w:numId w:val="25"/>
        </w:numPr>
        <w:rPr>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first we need to create instance for Jenkins </w:t>
      </w:r>
    </w:p>
    <w:p w14:paraId="35B66F81" w14:textId="06AB411A" w:rsidR="00A9204E" w:rsidRDefault="00231277" w:rsidP="00231277">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INSTANCE</w:t>
      </w:r>
    </w:p>
    <w:p w14:paraId="126D8C79" w14:textId="2DE30CCF" w:rsidR="002D366F" w:rsidRPr="002D366F" w:rsidRDefault="00231277" w:rsidP="002D366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27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AMI:</w:t>
      </w:r>
      <w:r w:rsidR="002D366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UBUNTU</w:t>
      </w:r>
    </w:p>
    <w:p w14:paraId="135EF82D" w14:textId="0DD78724" w:rsidR="002D366F" w:rsidRDefault="002D366F" w:rsidP="00231277">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66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0023127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t2.</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23127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arge</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E0290F" w14:textId="77777777" w:rsidR="002D366F" w:rsidRDefault="002D366F" w:rsidP="002D366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66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keypair : charan (any-thing optional)</w:t>
      </w:r>
    </w:p>
    <w:p w14:paraId="50205899" w14:textId="7ACAEF1B" w:rsidR="002D366F" w:rsidRDefault="002D366F" w:rsidP="002D366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D366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group: add port number 8080 and give IPv4anywhere (0.0.0</w:t>
      </w:r>
      <w:r w:rsidR="003167D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141D2F2C" w14:textId="0A8DFB4F" w:rsidR="00231277" w:rsidRDefault="002D366F" w:rsidP="002D366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66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Click on lunch instance </w:t>
      </w:r>
      <w:r w:rsidR="0023127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3167D5">
        <w:rPr>
          <w:noProof/>
          <w:color w:val="000000" w:themeColor="text1"/>
          <w:sz w:val="28"/>
          <w:szCs w:val="28"/>
        </w:rPr>
        <w:drawing>
          <wp:inline distT="0" distB="0" distL="0" distR="0" wp14:anchorId="03EEC04C" wp14:editId="178390BE">
            <wp:extent cx="3840480" cy="1329397"/>
            <wp:effectExtent l="0" t="0" r="7620" b="4445"/>
            <wp:docPr id="4387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79196" name="Picture 4387791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86362" cy="1345279"/>
                    </a:xfrm>
                    <a:prstGeom prst="rect">
                      <a:avLst/>
                    </a:prstGeom>
                  </pic:spPr>
                </pic:pic>
              </a:graphicData>
            </a:graphic>
          </wp:inline>
        </w:drawing>
      </w:r>
    </w:p>
    <w:p w14:paraId="423635E1" w14:textId="727ABB78" w:rsidR="003167D5" w:rsidRDefault="003167D5" w:rsidP="002D366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6976D344" wp14:editId="59174FDF">
            <wp:extent cx="3824618" cy="3466265"/>
            <wp:effectExtent l="0" t="0" r="4445" b="1270"/>
            <wp:docPr id="225900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0289" name="Picture 225900289"/>
                    <pic:cNvPicPr/>
                  </pic:nvPicPr>
                  <pic:blipFill>
                    <a:blip r:embed="rId10">
                      <a:extLst>
                        <a:ext uri="{28A0092B-C50C-407E-A947-70E740481C1C}">
                          <a14:useLocalDpi xmlns:a14="http://schemas.microsoft.com/office/drawing/2010/main" val="0"/>
                        </a:ext>
                      </a:extLst>
                    </a:blip>
                    <a:stretch>
                      <a:fillRect/>
                    </a:stretch>
                  </pic:blipFill>
                  <pic:spPr>
                    <a:xfrm>
                      <a:off x="0" y="0"/>
                      <a:ext cx="3830709" cy="3471786"/>
                    </a:xfrm>
                    <a:prstGeom prst="rect">
                      <a:avLst/>
                    </a:prstGeom>
                  </pic:spPr>
                </pic:pic>
              </a:graphicData>
            </a:graphic>
          </wp:inline>
        </w:drawing>
      </w:r>
    </w:p>
    <w:p w14:paraId="3159E6F6" w14:textId="77777777" w:rsidR="003167D5" w:rsidRDefault="003167D5" w:rsidP="002D366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DA3DA1" w14:textId="77777777" w:rsidR="003167D5" w:rsidRDefault="003167D5" w:rsidP="002D366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97E6D" w14:textId="2CA55917" w:rsidR="003167D5" w:rsidRDefault="003167D5" w:rsidP="002D366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lastRenderedPageBreak/>
        <w:drawing>
          <wp:inline distT="0" distB="0" distL="0" distR="0" wp14:anchorId="5E578ED6" wp14:editId="3C582DD6">
            <wp:extent cx="3482340" cy="2301097"/>
            <wp:effectExtent l="0" t="0" r="3810" b="4445"/>
            <wp:docPr id="1437557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7796" name="Picture 1437557796"/>
                    <pic:cNvPicPr/>
                  </pic:nvPicPr>
                  <pic:blipFill>
                    <a:blip r:embed="rId11">
                      <a:extLst>
                        <a:ext uri="{28A0092B-C50C-407E-A947-70E740481C1C}">
                          <a14:useLocalDpi xmlns:a14="http://schemas.microsoft.com/office/drawing/2010/main" val="0"/>
                        </a:ext>
                      </a:extLst>
                    </a:blip>
                    <a:stretch>
                      <a:fillRect/>
                    </a:stretch>
                  </pic:blipFill>
                  <pic:spPr>
                    <a:xfrm>
                      <a:off x="0" y="0"/>
                      <a:ext cx="3511598" cy="2320430"/>
                    </a:xfrm>
                    <a:prstGeom prst="rect">
                      <a:avLst/>
                    </a:prstGeom>
                  </pic:spPr>
                </pic:pic>
              </a:graphicData>
            </a:graphic>
          </wp:inline>
        </w:drawing>
      </w:r>
    </w:p>
    <w:p w14:paraId="3018F8D7" w14:textId="0AD3B3ED" w:rsidR="003167D5" w:rsidRDefault="003167D5" w:rsidP="003167D5">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the security group in the network settings with port number 8080 and source (0.0.0.0/0)</w:t>
      </w:r>
    </w:p>
    <w:p w14:paraId="15D4ABFA" w14:textId="0AE02B24" w:rsidR="00231277" w:rsidRDefault="003167D5" w:rsidP="00231277">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54E3C03F" wp14:editId="6A058CE4">
            <wp:extent cx="3413125" cy="4297680"/>
            <wp:effectExtent l="0" t="0" r="0" b="7620"/>
            <wp:docPr id="1937405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5937" name="Picture 1937405937"/>
                    <pic:cNvPicPr/>
                  </pic:nvPicPr>
                  <pic:blipFill>
                    <a:blip r:embed="rId12">
                      <a:extLst>
                        <a:ext uri="{28A0092B-C50C-407E-A947-70E740481C1C}">
                          <a14:useLocalDpi xmlns:a14="http://schemas.microsoft.com/office/drawing/2010/main" val="0"/>
                        </a:ext>
                      </a:extLst>
                    </a:blip>
                    <a:stretch>
                      <a:fillRect/>
                    </a:stretch>
                  </pic:blipFill>
                  <pic:spPr>
                    <a:xfrm>
                      <a:off x="0" y="0"/>
                      <a:ext cx="3421567" cy="4308310"/>
                    </a:xfrm>
                    <a:prstGeom prst="rect">
                      <a:avLst/>
                    </a:prstGeom>
                  </pic:spPr>
                </pic:pic>
              </a:graphicData>
            </a:graphic>
          </wp:inline>
        </w:drawing>
      </w:r>
    </w:p>
    <w:p w14:paraId="3A8B925B" w14:textId="4DEDD990" w:rsidR="003167D5" w:rsidRDefault="003167D5" w:rsidP="003167D5">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Click on lunch instance </w:t>
      </w:r>
    </w:p>
    <w:p w14:paraId="416E2DBF" w14:textId="3628ECF3" w:rsidR="003167D5" w:rsidRDefault="003167D5" w:rsidP="00231277">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5B170596" wp14:editId="19925988">
            <wp:extent cx="2331720" cy="641390"/>
            <wp:effectExtent l="0" t="0" r="0" b="6350"/>
            <wp:docPr id="1058036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36259" name="Picture 1058036259"/>
                    <pic:cNvPicPr/>
                  </pic:nvPicPr>
                  <pic:blipFill>
                    <a:blip r:embed="rId13">
                      <a:extLst>
                        <a:ext uri="{28A0092B-C50C-407E-A947-70E740481C1C}">
                          <a14:useLocalDpi xmlns:a14="http://schemas.microsoft.com/office/drawing/2010/main" val="0"/>
                        </a:ext>
                      </a:extLst>
                    </a:blip>
                    <a:stretch>
                      <a:fillRect/>
                    </a:stretch>
                  </pic:blipFill>
                  <pic:spPr>
                    <a:xfrm>
                      <a:off x="0" y="0"/>
                      <a:ext cx="2334258" cy="642088"/>
                    </a:xfrm>
                    <a:prstGeom prst="rect">
                      <a:avLst/>
                    </a:prstGeom>
                  </pic:spPr>
                </pic:pic>
              </a:graphicData>
            </a:graphic>
          </wp:inline>
        </w:drawing>
      </w:r>
    </w:p>
    <w:p w14:paraId="6A191547" w14:textId="39597CD3" w:rsidR="003167D5" w:rsidRDefault="003167D5" w:rsidP="003167D5">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Connect to Jenkins ec2 in the browser form the following installation </w:t>
      </w:r>
    </w:p>
    <w:p w14:paraId="13DCE75A" w14:textId="5F6B3061" w:rsidR="00452D9F" w:rsidRDefault="00452D9F" w:rsidP="00452D9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lastRenderedPageBreak/>
        <w:drawing>
          <wp:inline distT="0" distB="0" distL="0" distR="0" wp14:anchorId="2E2BD76D" wp14:editId="472C9A14">
            <wp:extent cx="4907280" cy="1082642"/>
            <wp:effectExtent l="0" t="0" r="0" b="3810"/>
            <wp:docPr id="1651097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7035" name="Picture 1651097035"/>
                    <pic:cNvPicPr/>
                  </pic:nvPicPr>
                  <pic:blipFill>
                    <a:blip r:embed="rId14">
                      <a:extLst>
                        <a:ext uri="{28A0092B-C50C-407E-A947-70E740481C1C}">
                          <a14:useLocalDpi xmlns:a14="http://schemas.microsoft.com/office/drawing/2010/main" val="0"/>
                        </a:ext>
                      </a:extLst>
                    </a:blip>
                    <a:stretch>
                      <a:fillRect/>
                    </a:stretch>
                  </pic:blipFill>
                  <pic:spPr>
                    <a:xfrm>
                      <a:off x="0" y="0"/>
                      <a:ext cx="4931503" cy="1087986"/>
                    </a:xfrm>
                    <a:prstGeom prst="rect">
                      <a:avLst/>
                    </a:prstGeom>
                  </pic:spPr>
                </pic:pic>
              </a:graphicData>
            </a:graphic>
          </wp:inline>
        </w:drawing>
      </w:r>
    </w:p>
    <w:p w14:paraId="0112CD39" w14:textId="77777777" w:rsidR="00452D9F" w:rsidRDefault="00452D9F" w:rsidP="00452D9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E7430E" w14:textId="2104022B" w:rsidR="00452D9F" w:rsidRDefault="00452D9F" w:rsidP="00452D9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D9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D3E1A5" wp14:editId="0752115D">
            <wp:extent cx="3642360" cy="3015064"/>
            <wp:effectExtent l="0" t="0" r="0" b="0"/>
            <wp:docPr id="109244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42600" name=""/>
                    <pic:cNvPicPr/>
                  </pic:nvPicPr>
                  <pic:blipFill>
                    <a:blip r:embed="rId15"/>
                    <a:stretch>
                      <a:fillRect/>
                    </a:stretch>
                  </pic:blipFill>
                  <pic:spPr>
                    <a:xfrm>
                      <a:off x="0" y="0"/>
                      <a:ext cx="3665182" cy="3033956"/>
                    </a:xfrm>
                    <a:prstGeom prst="rect">
                      <a:avLst/>
                    </a:prstGeom>
                  </pic:spPr>
                </pic:pic>
              </a:graphicData>
            </a:graphic>
          </wp:inline>
        </w:drawing>
      </w:r>
    </w:p>
    <w:p w14:paraId="135C98F5" w14:textId="77777777" w:rsidR="00452D9F" w:rsidRDefault="00452D9F" w:rsidP="00452D9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2BFE62" w14:textId="55BE1A1D" w:rsidR="00452D9F" w:rsidRDefault="00452D9F" w:rsidP="003167D5">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Sudo – i</w:t>
      </w:r>
    </w:p>
    <w:p w14:paraId="2C988D78" w14:textId="25D0E69E" w:rsidR="003167D5" w:rsidRDefault="003167D5" w:rsidP="003167D5">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apt update -y &amp;&amp; apt install default-jdk -y &amp;&amp; apt install maven -y </w:t>
      </w:r>
    </w:p>
    <w:p w14:paraId="7B310437" w14:textId="2302FD33" w:rsidR="00452D9F" w:rsidRDefault="003167D5" w:rsidP="00452D9F">
      <w:pPr>
        <w:pStyle w:val="ListParagraph"/>
        <w:numPr>
          <w:ilvl w:val="0"/>
          <w:numId w:val="27"/>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above command updates the machine and next it installs </w:t>
      </w:r>
      <w:r w:rsidR="00452D9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-jdk (java) also install’s  maven.</w:t>
      </w:r>
    </w:p>
    <w:p w14:paraId="70B2FAB5" w14:textId="0FD39412" w:rsidR="00452D9F" w:rsidRDefault="00452D9F" w:rsidP="00452D9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42E432EE" wp14:editId="7382EE14">
            <wp:extent cx="4945507" cy="2095500"/>
            <wp:effectExtent l="0" t="0" r="7620" b="0"/>
            <wp:docPr id="2090916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16234" name="Picture 2090916234"/>
                    <pic:cNvPicPr/>
                  </pic:nvPicPr>
                  <pic:blipFill>
                    <a:blip r:embed="rId16">
                      <a:extLst>
                        <a:ext uri="{28A0092B-C50C-407E-A947-70E740481C1C}">
                          <a14:useLocalDpi xmlns:a14="http://schemas.microsoft.com/office/drawing/2010/main" val="0"/>
                        </a:ext>
                      </a:extLst>
                    </a:blip>
                    <a:stretch>
                      <a:fillRect/>
                    </a:stretch>
                  </pic:blipFill>
                  <pic:spPr>
                    <a:xfrm>
                      <a:off x="0" y="0"/>
                      <a:ext cx="4958944" cy="2101194"/>
                    </a:xfrm>
                    <a:prstGeom prst="rect">
                      <a:avLst/>
                    </a:prstGeom>
                  </pic:spPr>
                </pic:pic>
              </a:graphicData>
            </a:graphic>
          </wp:inline>
        </w:drawing>
      </w:r>
    </w:p>
    <w:p w14:paraId="3D1D5069" w14:textId="15FDFD24" w:rsidR="00452D9F" w:rsidRDefault="00452D9F" w:rsidP="00452D9F">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click on enter to install the following java &amp; maven &amp; update </w:t>
      </w:r>
    </w:p>
    <w:p w14:paraId="21CE5357" w14:textId="4386A5F4" w:rsidR="00452D9F" w:rsidRDefault="00452D9F" w:rsidP="00452D9F">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we need to install Jenkins which is available in the browser </w:t>
      </w:r>
    </w:p>
    <w:p w14:paraId="63F9E3EA" w14:textId="77AC388B" w:rsidR="000E52C9" w:rsidRPr="000E52C9" w:rsidRDefault="000E52C9" w:rsidP="000E52C9">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lastRenderedPageBreak/>
        <w:drawing>
          <wp:inline distT="0" distB="0" distL="0" distR="0" wp14:anchorId="25825DC1" wp14:editId="318AB51E">
            <wp:extent cx="4457700" cy="1676400"/>
            <wp:effectExtent l="0" t="0" r="0" b="0"/>
            <wp:docPr id="211459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9191" name="Picture 211459191"/>
                    <pic:cNvPicPr/>
                  </pic:nvPicPr>
                  <pic:blipFill>
                    <a:blip r:embed="rId17">
                      <a:extLst>
                        <a:ext uri="{28A0092B-C50C-407E-A947-70E740481C1C}">
                          <a14:useLocalDpi xmlns:a14="http://schemas.microsoft.com/office/drawing/2010/main" val="0"/>
                        </a:ext>
                      </a:extLst>
                    </a:blip>
                    <a:stretch>
                      <a:fillRect/>
                    </a:stretch>
                  </pic:blipFill>
                  <pic:spPr>
                    <a:xfrm>
                      <a:off x="0" y="0"/>
                      <a:ext cx="4472927" cy="1682126"/>
                    </a:xfrm>
                    <a:prstGeom prst="rect">
                      <a:avLst/>
                    </a:prstGeom>
                  </pic:spPr>
                </pic:pic>
              </a:graphicData>
            </a:graphic>
          </wp:inline>
        </w:drawing>
      </w:r>
    </w:p>
    <w:p w14:paraId="539D72D7" w14:textId="641E23B1" w:rsidR="000E52C9" w:rsidRPr="000E52C9" w:rsidRDefault="000E52C9" w:rsidP="000E52C9">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 and past in the server to install Jenkins &amp; click on enter to install Jenkins</w:t>
      </w:r>
    </w:p>
    <w:p w14:paraId="2B1E9F30" w14:textId="0069E2BF" w:rsidR="000E52C9" w:rsidRDefault="000E52C9" w:rsidP="000E52C9">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792C794C" wp14:editId="38C4C5E2">
            <wp:extent cx="4732020" cy="1346300"/>
            <wp:effectExtent l="0" t="0" r="0" b="6350"/>
            <wp:docPr id="1550595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95114" name="Picture 1550595114"/>
                    <pic:cNvPicPr/>
                  </pic:nvPicPr>
                  <pic:blipFill>
                    <a:blip r:embed="rId18">
                      <a:extLst>
                        <a:ext uri="{28A0092B-C50C-407E-A947-70E740481C1C}">
                          <a14:useLocalDpi xmlns:a14="http://schemas.microsoft.com/office/drawing/2010/main" val="0"/>
                        </a:ext>
                      </a:extLst>
                    </a:blip>
                    <a:stretch>
                      <a:fillRect/>
                    </a:stretch>
                  </pic:blipFill>
                  <pic:spPr>
                    <a:xfrm>
                      <a:off x="0" y="0"/>
                      <a:ext cx="4757930" cy="1353672"/>
                    </a:xfrm>
                    <a:prstGeom prst="rect">
                      <a:avLst/>
                    </a:prstGeom>
                  </pic:spPr>
                </pic:pic>
              </a:graphicData>
            </a:graphic>
          </wp:inline>
        </w:drawing>
      </w:r>
    </w:p>
    <w:p w14:paraId="4C84AAB1" w14:textId="14A052A6" w:rsidR="000E52C9" w:rsidRDefault="000E52C9" w:rsidP="000E52C9">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copy the public ip of the server past it in the browser with the port number 8080 in the last (34.228.42.166:8080)</w:t>
      </w:r>
    </w:p>
    <w:p w14:paraId="4824924B" w14:textId="1978D222" w:rsidR="000E52C9" w:rsidRDefault="000E52C9" w:rsidP="000E52C9">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4B2211EE" wp14:editId="44BCFEB4">
            <wp:extent cx="4655820" cy="793380"/>
            <wp:effectExtent l="0" t="0" r="0" b="6985"/>
            <wp:docPr id="1495353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3108" name="Picture 14953531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2398" cy="799613"/>
                    </a:xfrm>
                    <a:prstGeom prst="rect">
                      <a:avLst/>
                    </a:prstGeom>
                  </pic:spPr>
                </pic:pic>
              </a:graphicData>
            </a:graphic>
          </wp:inline>
        </w:drawing>
      </w:r>
    </w:p>
    <w:p w14:paraId="136CEA07" w14:textId="3B1272B0" w:rsidR="000E52C9" w:rsidRDefault="000E52C9" w:rsidP="000E52C9">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you enter the public ip of Jenkins it ask’s to unlock there it shows an path for the password to unlock Jenkins copy the path to see the password in the server </w:t>
      </w:r>
    </w:p>
    <w:p w14:paraId="58469DCF" w14:textId="13780207" w:rsidR="000E52C9" w:rsidRDefault="000E52C9" w:rsidP="000E52C9">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7DF2930B" wp14:editId="09C77AC1">
            <wp:extent cx="4030980" cy="2327719"/>
            <wp:effectExtent l="0" t="0" r="7620" b="0"/>
            <wp:docPr id="19482672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237" name="Picture 19482672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0955" cy="2333479"/>
                    </a:xfrm>
                    <a:prstGeom prst="rect">
                      <a:avLst/>
                    </a:prstGeom>
                  </pic:spPr>
                </pic:pic>
              </a:graphicData>
            </a:graphic>
          </wp:inline>
        </w:drawing>
      </w:r>
    </w:p>
    <w:p w14:paraId="5ED00854" w14:textId="69439049" w:rsidR="000E52C9" w:rsidRDefault="000E52C9" w:rsidP="000E52C9">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Now past the path with cat to see the password and past the password in the Jenkins browser to unlock the </w:t>
      </w:r>
      <w:r w:rsidR="000635F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Jenkins </w:t>
      </w:r>
    </w:p>
    <w:p w14:paraId="72C94513" w14:textId="79240C0A" w:rsidR="000635F7" w:rsidRDefault="000635F7" w:rsidP="000635F7">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76EEE08D" wp14:editId="7BA73E0E">
            <wp:extent cx="5196840" cy="881686"/>
            <wp:effectExtent l="0" t="0" r="3810" b="0"/>
            <wp:docPr id="344477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77212" name="Picture 344477212"/>
                    <pic:cNvPicPr/>
                  </pic:nvPicPr>
                  <pic:blipFill>
                    <a:blip r:embed="rId21">
                      <a:extLst>
                        <a:ext uri="{28A0092B-C50C-407E-A947-70E740481C1C}">
                          <a14:useLocalDpi xmlns:a14="http://schemas.microsoft.com/office/drawing/2010/main" val="0"/>
                        </a:ext>
                      </a:extLst>
                    </a:blip>
                    <a:stretch>
                      <a:fillRect/>
                    </a:stretch>
                  </pic:blipFill>
                  <pic:spPr>
                    <a:xfrm>
                      <a:off x="0" y="0"/>
                      <a:ext cx="5226445" cy="886709"/>
                    </a:xfrm>
                    <a:prstGeom prst="rect">
                      <a:avLst/>
                    </a:prstGeom>
                  </pic:spPr>
                </pic:pic>
              </a:graphicData>
            </a:graphic>
          </wp:inline>
        </w:drawing>
      </w:r>
    </w:p>
    <w:p w14:paraId="7C3D8433" w14:textId="7D3A8EF5" w:rsidR="000635F7" w:rsidRDefault="000635F7" w:rsidP="000635F7">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on continue to unlock jenkins</w:t>
      </w:r>
    </w:p>
    <w:p w14:paraId="2D4A4715" w14:textId="58355815" w:rsidR="000E52C9" w:rsidRPr="000635F7" w:rsidRDefault="000635F7" w:rsidP="000635F7">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602A1BC5" wp14:editId="3D5A2623">
            <wp:extent cx="4419600" cy="2047623"/>
            <wp:effectExtent l="0" t="0" r="0" b="0"/>
            <wp:docPr id="158155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02" name="Picture 1581553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2589" cy="2062907"/>
                    </a:xfrm>
                    <a:prstGeom prst="rect">
                      <a:avLst/>
                    </a:prstGeom>
                  </pic:spPr>
                </pic:pic>
              </a:graphicData>
            </a:graphic>
          </wp:inline>
        </w:drawing>
      </w:r>
    </w:p>
    <w:p w14:paraId="6CE0F959" w14:textId="6B9FD25E" w:rsidR="003167D5" w:rsidRPr="000635F7" w:rsidRDefault="000635F7" w:rsidP="000635F7">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Click on install suggested plugins </w:t>
      </w:r>
    </w:p>
    <w:p w14:paraId="684374DF" w14:textId="11810957" w:rsidR="000635F7" w:rsidRDefault="000635F7" w:rsidP="000635F7">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8"/>
          <w:szCs w:val="28"/>
        </w:rPr>
        <w:drawing>
          <wp:inline distT="0" distB="0" distL="0" distR="0" wp14:anchorId="1E5009BA" wp14:editId="32D77610">
            <wp:extent cx="4434205" cy="2103120"/>
            <wp:effectExtent l="0" t="0" r="4445" b="0"/>
            <wp:docPr id="13494233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23338" name="Picture 1349423338"/>
                    <pic:cNvPicPr/>
                  </pic:nvPicPr>
                  <pic:blipFill>
                    <a:blip r:embed="rId23">
                      <a:extLst>
                        <a:ext uri="{28A0092B-C50C-407E-A947-70E740481C1C}">
                          <a14:useLocalDpi xmlns:a14="http://schemas.microsoft.com/office/drawing/2010/main" val="0"/>
                        </a:ext>
                      </a:extLst>
                    </a:blip>
                    <a:stretch>
                      <a:fillRect/>
                    </a:stretch>
                  </pic:blipFill>
                  <pic:spPr>
                    <a:xfrm>
                      <a:off x="0" y="0"/>
                      <a:ext cx="4437452" cy="2104660"/>
                    </a:xfrm>
                    <a:prstGeom prst="rect">
                      <a:avLst/>
                    </a:prstGeom>
                  </pic:spPr>
                </pic:pic>
              </a:graphicData>
            </a:graphic>
          </wp:inline>
        </w:drawing>
      </w:r>
    </w:p>
    <w:p w14:paraId="38FD50BB" w14:textId="06ED250B" w:rsidR="000635F7" w:rsidRDefault="000635F7" w:rsidP="000635F7">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8"/>
          <w:szCs w:val="28"/>
        </w:rPr>
        <w:drawing>
          <wp:inline distT="0" distB="0" distL="0" distR="0" wp14:anchorId="52B2CD18" wp14:editId="6F79C7E1">
            <wp:extent cx="4468574" cy="2072346"/>
            <wp:effectExtent l="0" t="0" r="8255" b="4445"/>
            <wp:docPr id="19354159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15946" name="Picture 19354159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6940" cy="2080863"/>
                    </a:xfrm>
                    <a:prstGeom prst="rect">
                      <a:avLst/>
                    </a:prstGeom>
                  </pic:spPr>
                </pic:pic>
              </a:graphicData>
            </a:graphic>
          </wp:inline>
        </w:drawing>
      </w:r>
    </w:p>
    <w:p w14:paraId="45903346" w14:textId="29FF02A2" w:rsidR="000635F7" w:rsidRDefault="000635F7" w:rsidP="000635F7">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Next here enter username &amp; password &amp;full name &amp; email address next click on save and continue</w:t>
      </w:r>
    </w:p>
    <w:p w14:paraId="35606BB9" w14:textId="6BB5A381" w:rsidR="000635F7" w:rsidRDefault="000635F7" w:rsidP="000635F7">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324E6E78" wp14:editId="3462C83D">
            <wp:extent cx="4187190" cy="2331720"/>
            <wp:effectExtent l="0" t="0" r="3810" b="0"/>
            <wp:docPr id="16610967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6700" name="Picture 166109670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4819" cy="2335968"/>
                    </a:xfrm>
                    <a:prstGeom prst="rect">
                      <a:avLst/>
                    </a:prstGeom>
                  </pic:spPr>
                </pic:pic>
              </a:graphicData>
            </a:graphic>
          </wp:inline>
        </w:drawing>
      </w:r>
    </w:p>
    <w:p w14:paraId="491279DB" w14:textId="77777777" w:rsidR="000635F7" w:rsidRDefault="000635F7" w:rsidP="000635F7">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instance configuration with URL</w:t>
      </w:r>
    </w:p>
    <w:p w14:paraId="3139E1F9" w14:textId="09C35390" w:rsidR="000635F7" w:rsidRDefault="000635F7" w:rsidP="000635F7">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25695FF4" wp14:editId="632C4513">
            <wp:extent cx="4195445" cy="2293620"/>
            <wp:effectExtent l="0" t="0" r="0" b="0"/>
            <wp:docPr id="1131276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76535" name="Picture 11312765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8805" cy="2300924"/>
                    </a:xfrm>
                    <a:prstGeom prst="rect">
                      <a:avLst/>
                    </a:prstGeom>
                  </pic:spPr>
                </pic:pic>
              </a:graphicData>
            </a:graphic>
          </wp:inline>
        </w:drawing>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77B8004" w14:textId="61C5AE83" w:rsidR="000635F7" w:rsidRDefault="0053167E" w:rsidP="0053167E">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click on start using Jenkins</w:t>
      </w:r>
    </w:p>
    <w:p w14:paraId="6DDD6915" w14:textId="52361F58" w:rsidR="0053167E" w:rsidRDefault="0053167E" w:rsidP="0053167E">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015D5940" wp14:editId="5CF6596F">
            <wp:extent cx="4202011" cy="2019300"/>
            <wp:effectExtent l="0" t="0" r="8255" b="0"/>
            <wp:docPr id="1444010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10437" name="Picture 1444010437"/>
                    <pic:cNvPicPr/>
                  </pic:nvPicPr>
                  <pic:blipFill>
                    <a:blip r:embed="rId27">
                      <a:extLst>
                        <a:ext uri="{28A0092B-C50C-407E-A947-70E740481C1C}">
                          <a14:useLocalDpi xmlns:a14="http://schemas.microsoft.com/office/drawing/2010/main" val="0"/>
                        </a:ext>
                      </a:extLst>
                    </a:blip>
                    <a:stretch>
                      <a:fillRect/>
                    </a:stretch>
                  </pic:blipFill>
                  <pic:spPr>
                    <a:xfrm>
                      <a:off x="0" y="0"/>
                      <a:ext cx="4215506" cy="2025785"/>
                    </a:xfrm>
                    <a:prstGeom prst="rect">
                      <a:avLst/>
                    </a:prstGeom>
                  </pic:spPr>
                </pic:pic>
              </a:graphicData>
            </a:graphic>
          </wp:inline>
        </w:drawing>
      </w:r>
    </w:p>
    <w:p w14:paraId="4F75E15A" w14:textId="06889AE9" w:rsidR="0053167E" w:rsidRDefault="0053167E" w:rsidP="0053167E">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see the Jenkins dashboard link this </w:t>
      </w:r>
    </w:p>
    <w:p w14:paraId="6DFE4458" w14:textId="11E4BDEF" w:rsidR="0053167E" w:rsidRDefault="0053167E" w:rsidP="0053167E">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lastRenderedPageBreak/>
        <w:drawing>
          <wp:inline distT="0" distB="0" distL="0" distR="0" wp14:anchorId="0F573A31" wp14:editId="6CE68940">
            <wp:extent cx="4815840" cy="2696047"/>
            <wp:effectExtent l="0" t="0" r="3810" b="9525"/>
            <wp:docPr id="16887354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35469" name="Picture 168873546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5704" cy="2701569"/>
                    </a:xfrm>
                    <a:prstGeom prst="rect">
                      <a:avLst/>
                    </a:prstGeom>
                  </pic:spPr>
                </pic:pic>
              </a:graphicData>
            </a:graphic>
          </wp:inline>
        </w:drawing>
      </w:r>
    </w:p>
    <w:p w14:paraId="5A6E5ECA" w14:textId="43895877" w:rsidR="0053167E" w:rsidRDefault="0053167E" w:rsidP="0053167E">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need to install two plugins in the manager Jenkins </w:t>
      </w:r>
      <w:r w:rsidRPr="0053167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plugins </w:t>
      </w:r>
    </w:p>
    <w:p w14:paraId="6E373AC2" w14:textId="28FAFFA8" w:rsidR="0053167E" w:rsidRDefault="0053167E" w:rsidP="0053167E">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Email extension template </w:t>
      </w:r>
    </w:p>
    <w:p w14:paraId="6ED7D5EE" w14:textId="06B2AFBF" w:rsidR="0053167E" w:rsidRPr="0053167E" w:rsidRDefault="0053167E" w:rsidP="0053167E">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 to container</w:t>
      </w:r>
    </w:p>
    <w:p w14:paraId="7CAC12FF" w14:textId="19BD9B0A" w:rsidR="000635F7" w:rsidRDefault="0053167E" w:rsidP="000635F7">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19F18AF4" wp14:editId="69AB54F1">
            <wp:extent cx="4853940" cy="1777185"/>
            <wp:effectExtent l="0" t="0" r="3810" b="0"/>
            <wp:docPr id="3859342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4251" name="Picture 3859342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3916" cy="1784499"/>
                    </a:xfrm>
                    <a:prstGeom prst="rect">
                      <a:avLst/>
                    </a:prstGeom>
                  </pic:spPr>
                </pic:pic>
              </a:graphicData>
            </a:graphic>
          </wp:inline>
        </w:drawing>
      </w:r>
    </w:p>
    <w:p w14:paraId="5973A59D" w14:textId="36174177" w:rsidR="0053167E" w:rsidRDefault="0053167E" w:rsidP="0053167E">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on install the plugin the restart the Jenkins server</w:t>
      </w:r>
    </w:p>
    <w:p w14:paraId="250C649C" w14:textId="00B3B43D" w:rsidR="0053167E" w:rsidRDefault="0053167E" w:rsidP="0053167E">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8"/>
          <w:szCs w:val="28"/>
        </w:rPr>
        <w:drawing>
          <wp:inline distT="0" distB="0" distL="0" distR="0" wp14:anchorId="2BF80CD9" wp14:editId="0FF5F457">
            <wp:extent cx="4960620" cy="2715621"/>
            <wp:effectExtent l="0" t="0" r="0" b="8890"/>
            <wp:docPr id="6504027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02797" name="Picture 6504027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5014" cy="2718026"/>
                    </a:xfrm>
                    <a:prstGeom prst="rect">
                      <a:avLst/>
                    </a:prstGeom>
                  </pic:spPr>
                </pic:pic>
              </a:graphicData>
            </a:graphic>
          </wp:inline>
        </w:drawing>
      </w:r>
    </w:p>
    <w:p w14:paraId="2D7D7DE3" w14:textId="2FCAC3DA" w:rsidR="00636EE3" w:rsidRDefault="0053167E" w:rsidP="0053167E">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After your restart</w:t>
      </w:r>
      <w:r w:rsidR="00636EE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Jenkins it </w:t>
      </w:r>
      <w:r w:rsidR="00636EE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ask’s to login Jenkins</w:t>
      </w:r>
    </w:p>
    <w:p w14:paraId="35484A66" w14:textId="0E1A4193" w:rsidR="0053167E" w:rsidRDefault="00636EE3"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20525A81" wp14:editId="3F5B8345">
            <wp:extent cx="4109377" cy="2331720"/>
            <wp:effectExtent l="0" t="0" r="5715" b="0"/>
            <wp:docPr id="1706913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13191" name="Picture 17069131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1302" cy="2338486"/>
                    </a:xfrm>
                    <a:prstGeom prst="rect">
                      <a:avLst/>
                    </a:prstGeom>
                  </pic:spPr>
                </pic:pic>
              </a:graphicData>
            </a:graphic>
          </wp:inline>
        </w:drawing>
      </w:r>
      <w:r w:rsidR="0053167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1B9A58" w14:textId="5B0242E8" w:rsidR="00636EE3" w:rsidRDefault="00636EE3" w:rsidP="00636EE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we need a tomcat server form the deployment of java application in the server. So keep Jenkins aside for some time after tomcat we can return to Jenkins </w:t>
      </w:r>
    </w:p>
    <w:p w14:paraId="4035DF9F" w14:textId="0D8FCFE4" w:rsidR="00636EE3" w:rsidRDefault="00636EE3" w:rsidP="00636EE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let’s go and launch an instance for the tomcat </w:t>
      </w:r>
    </w:p>
    <w:p w14:paraId="2DD3CE19" w14:textId="5EDEB604" w:rsidR="00636EE3" w:rsidRDefault="00636EE3"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EE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AMI: UBUNTU</w:t>
      </w:r>
    </w:p>
    <w:p w14:paraId="1723B9D0" w14:textId="23F6CFEF" w:rsidR="00636EE3" w:rsidRDefault="00636EE3"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EE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t2.micro</w:t>
      </w:r>
    </w:p>
    <w:p w14:paraId="34BD3DFA" w14:textId="77777777" w:rsidR="00636EE3" w:rsidRDefault="00636EE3"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EE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keypair: charan (any-thing optional)</w:t>
      </w:r>
    </w:p>
    <w:p w14:paraId="20F949A7" w14:textId="4A36A069" w:rsidR="00636EE3" w:rsidRDefault="00636EE3"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EE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636EE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group: add port number 8080 and give IPv4anywhere (0.0.0.0/0)</w:t>
      </w:r>
    </w:p>
    <w:p w14:paraId="68B82E47" w14:textId="0454403F" w:rsidR="00636EE3" w:rsidRPr="002F6C35" w:rsidRDefault="00636EE3" w:rsidP="002F6C35">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EE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launch instance</w:t>
      </w:r>
    </w:p>
    <w:p w14:paraId="6AADBD16" w14:textId="2BB31957" w:rsidR="00636EE3" w:rsidRDefault="00636EE3"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F6C35">
        <w:rPr>
          <w:noProof/>
          <w:color w:val="000000" w:themeColor="text1"/>
          <w:sz w:val="28"/>
          <w:szCs w:val="28"/>
        </w:rPr>
        <w:drawing>
          <wp:inline distT="0" distB="0" distL="0" distR="0" wp14:anchorId="10DFEB43" wp14:editId="4D640358">
            <wp:extent cx="3992463" cy="975360"/>
            <wp:effectExtent l="0" t="0" r="8255" b="0"/>
            <wp:docPr id="19061705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0532" name="Picture 1906170532"/>
                    <pic:cNvPicPr/>
                  </pic:nvPicPr>
                  <pic:blipFill>
                    <a:blip r:embed="rId32">
                      <a:extLst>
                        <a:ext uri="{28A0092B-C50C-407E-A947-70E740481C1C}">
                          <a14:useLocalDpi xmlns:a14="http://schemas.microsoft.com/office/drawing/2010/main" val="0"/>
                        </a:ext>
                      </a:extLst>
                    </a:blip>
                    <a:stretch>
                      <a:fillRect/>
                    </a:stretch>
                  </pic:blipFill>
                  <pic:spPr>
                    <a:xfrm>
                      <a:off x="0" y="0"/>
                      <a:ext cx="4023634" cy="982975"/>
                    </a:xfrm>
                    <a:prstGeom prst="rect">
                      <a:avLst/>
                    </a:prstGeom>
                  </pic:spPr>
                </pic:pic>
              </a:graphicData>
            </a:graphic>
          </wp:inline>
        </w:drawing>
      </w:r>
    </w:p>
    <w:p w14:paraId="7B76CDC7" w14:textId="10E134AB" w:rsidR="002F6C35" w:rsidRDefault="002F6C35"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8"/>
          <w:szCs w:val="28"/>
        </w:rPr>
        <w:drawing>
          <wp:inline distT="0" distB="0" distL="0" distR="0" wp14:anchorId="2F8E164E" wp14:editId="0F75F223">
            <wp:extent cx="3985260" cy="2188690"/>
            <wp:effectExtent l="0" t="0" r="0" b="2540"/>
            <wp:docPr id="7866683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8320" name="Picture 786668320"/>
                    <pic:cNvPicPr/>
                  </pic:nvPicPr>
                  <pic:blipFill>
                    <a:blip r:embed="rId33">
                      <a:extLst>
                        <a:ext uri="{28A0092B-C50C-407E-A947-70E740481C1C}">
                          <a14:useLocalDpi xmlns:a14="http://schemas.microsoft.com/office/drawing/2010/main" val="0"/>
                        </a:ext>
                      </a:extLst>
                    </a:blip>
                    <a:stretch>
                      <a:fillRect/>
                    </a:stretch>
                  </pic:blipFill>
                  <pic:spPr>
                    <a:xfrm>
                      <a:off x="0" y="0"/>
                      <a:ext cx="4005447" cy="2199776"/>
                    </a:xfrm>
                    <a:prstGeom prst="rect">
                      <a:avLst/>
                    </a:prstGeom>
                  </pic:spPr>
                </pic:pic>
              </a:graphicData>
            </a:graphic>
          </wp:inline>
        </w:drawing>
      </w:r>
    </w:p>
    <w:p w14:paraId="79BA2DD5" w14:textId="7824BF6C" w:rsidR="00636EE3" w:rsidRDefault="002F6C35"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lastRenderedPageBreak/>
        <w:drawing>
          <wp:inline distT="0" distB="0" distL="0" distR="0" wp14:anchorId="34D09D61" wp14:editId="2DB55B41">
            <wp:extent cx="3974181" cy="2423160"/>
            <wp:effectExtent l="0" t="0" r="7620" b="0"/>
            <wp:docPr id="983944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4292" name="Picture 983944292"/>
                    <pic:cNvPicPr/>
                  </pic:nvPicPr>
                  <pic:blipFill>
                    <a:blip r:embed="rId34">
                      <a:extLst>
                        <a:ext uri="{28A0092B-C50C-407E-A947-70E740481C1C}">
                          <a14:useLocalDpi xmlns:a14="http://schemas.microsoft.com/office/drawing/2010/main" val="0"/>
                        </a:ext>
                      </a:extLst>
                    </a:blip>
                    <a:stretch>
                      <a:fillRect/>
                    </a:stretch>
                  </pic:blipFill>
                  <pic:spPr>
                    <a:xfrm>
                      <a:off x="0" y="0"/>
                      <a:ext cx="3983739" cy="2428988"/>
                    </a:xfrm>
                    <a:prstGeom prst="rect">
                      <a:avLst/>
                    </a:prstGeom>
                  </pic:spPr>
                </pic:pic>
              </a:graphicData>
            </a:graphic>
          </wp:inline>
        </w:drawing>
      </w:r>
    </w:p>
    <w:p w14:paraId="74A4B79C" w14:textId="1536C798" w:rsidR="002F6C35" w:rsidRDefault="002F6C35"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7193C5D7" wp14:editId="2E63A271">
            <wp:extent cx="3989489" cy="2057400"/>
            <wp:effectExtent l="0" t="0" r="0" b="0"/>
            <wp:docPr id="19202594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59437" name="Picture 19202594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0207" cy="2062927"/>
                    </a:xfrm>
                    <a:prstGeom prst="rect">
                      <a:avLst/>
                    </a:prstGeom>
                  </pic:spPr>
                </pic:pic>
              </a:graphicData>
            </a:graphic>
          </wp:inline>
        </w:drawing>
      </w:r>
    </w:p>
    <w:p w14:paraId="14C8A075" w14:textId="40D206A6" w:rsidR="002F6C35" w:rsidRDefault="002F6C35" w:rsidP="00636EE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5455F388" wp14:editId="66264BC6">
            <wp:extent cx="4000500" cy="1100139"/>
            <wp:effectExtent l="0" t="0" r="0" b="5080"/>
            <wp:docPr id="8989659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5928" name="Picture 898965928"/>
                    <pic:cNvPicPr/>
                  </pic:nvPicPr>
                  <pic:blipFill>
                    <a:blip r:embed="rId36">
                      <a:extLst>
                        <a:ext uri="{28A0092B-C50C-407E-A947-70E740481C1C}">
                          <a14:useLocalDpi xmlns:a14="http://schemas.microsoft.com/office/drawing/2010/main" val="0"/>
                        </a:ext>
                      </a:extLst>
                    </a:blip>
                    <a:stretch>
                      <a:fillRect/>
                    </a:stretch>
                  </pic:blipFill>
                  <pic:spPr>
                    <a:xfrm>
                      <a:off x="0" y="0"/>
                      <a:ext cx="4047735" cy="1113129"/>
                    </a:xfrm>
                    <a:prstGeom prst="rect">
                      <a:avLst/>
                    </a:prstGeom>
                  </pic:spPr>
                </pic:pic>
              </a:graphicData>
            </a:graphic>
          </wp:inline>
        </w:drawing>
      </w:r>
    </w:p>
    <w:p w14:paraId="5676A916" w14:textId="657FA935" w:rsidR="002F6C35" w:rsidRDefault="002F6C35" w:rsidP="002F6C35">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 to the tomcat server in the browse</w:t>
      </w:r>
    </w:p>
    <w:p w14:paraId="38ECDE2D" w14:textId="0E6E9FEE" w:rsidR="002F6C35" w:rsidRDefault="002F6C35" w:rsidP="002F6C35">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44FA2EE0" wp14:editId="65412925">
            <wp:extent cx="4121057" cy="1485900"/>
            <wp:effectExtent l="0" t="0" r="0" b="0"/>
            <wp:docPr id="16835288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8843" name="Picture 1683528843"/>
                    <pic:cNvPicPr/>
                  </pic:nvPicPr>
                  <pic:blipFill>
                    <a:blip r:embed="rId37">
                      <a:extLst>
                        <a:ext uri="{28A0092B-C50C-407E-A947-70E740481C1C}">
                          <a14:useLocalDpi xmlns:a14="http://schemas.microsoft.com/office/drawing/2010/main" val="0"/>
                        </a:ext>
                      </a:extLst>
                    </a:blip>
                    <a:stretch>
                      <a:fillRect/>
                    </a:stretch>
                  </pic:blipFill>
                  <pic:spPr>
                    <a:xfrm>
                      <a:off x="0" y="0"/>
                      <a:ext cx="4148396" cy="1495757"/>
                    </a:xfrm>
                    <a:prstGeom prst="rect">
                      <a:avLst/>
                    </a:prstGeom>
                  </pic:spPr>
                </pic:pic>
              </a:graphicData>
            </a:graphic>
          </wp:inline>
        </w:drawing>
      </w:r>
    </w:p>
    <w:p w14:paraId="4DE61D11" w14:textId="614D29F1" w:rsidR="0053167E" w:rsidRPr="00BF4531" w:rsidRDefault="002F6C35" w:rsidP="002F6C35">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6C3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sudo -I &amp;&amp; apt update -y &amp;&amp; wget </w:t>
      </w:r>
      <w:hyperlink r:id="rId38" w:history="1">
        <w:r w:rsidR="00BF4531" w:rsidRPr="00F36656">
          <w:rPr>
            <w:rStyle w:val="Hyperlink"/>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https://dlcdn.apache.org/tomcat/tomcat-9/v9.0.93/bin/apache-tomcat-9.0.93.tar.gz</w:t>
        </w:r>
      </w:hyperlink>
      <w:r w:rsidR="00BF453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&amp;&amp; apt install default-jdk -y</w:t>
      </w:r>
    </w:p>
    <w:p w14:paraId="299FA3E0" w14:textId="1A1D9CC0" w:rsidR="002F6C35" w:rsidRDefault="002F6C35" w:rsidP="002F6C35">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ls </w:t>
      </w:r>
    </w:p>
    <w:p w14:paraId="2C4D5932" w14:textId="1F4CCADC" w:rsidR="002F6C35" w:rsidRDefault="001F5084" w:rsidP="002F6C35">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508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 -xvzf apache-tomcat-9.0.93.tar.gz</w:t>
      </w:r>
    </w:p>
    <w:p w14:paraId="62C730E5" w14:textId="75DE7802" w:rsidR="002F6C35" w:rsidRDefault="002F6C35" w:rsidP="002F6C3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6C35">
        <w:drawing>
          <wp:inline distT="0" distB="0" distL="0" distR="0" wp14:anchorId="56BE9C2F" wp14:editId="64EF4659">
            <wp:extent cx="5943600" cy="752475"/>
            <wp:effectExtent l="0" t="0" r="0" b="9525"/>
            <wp:docPr id="59308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7201" name=""/>
                    <pic:cNvPicPr/>
                  </pic:nvPicPr>
                  <pic:blipFill>
                    <a:blip r:embed="rId39"/>
                    <a:stretch>
                      <a:fillRect/>
                    </a:stretch>
                  </pic:blipFill>
                  <pic:spPr>
                    <a:xfrm>
                      <a:off x="0" y="0"/>
                      <a:ext cx="5943600" cy="752475"/>
                    </a:xfrm>
                    <a:prstGeom prst="rect">
                      <a:avLst/>
                    </a:prstGeom>
                  </pic:spPr>
                </pic:pic>
              </a:graphicData>
            </a:graphic>
          </wp:inline>
        </w:drawing>
      </w:r>
    </w:p>
    <w:p w14:paraId="41923967" w14:textId="584DD680" w:rsidR="001F5084" w:rsidRDefault="001F5084" w:rsidP="001F5084">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ls </w:t>
      </w:r>
    </w:p>
    <w:p w14:paraId="2D864397" w14:textId="7D14F179" w:rsidR="001F5084" w:rsidRDefault="001F5084" w:rsidP="001F5084">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mv </w:t>
      </w:r>
      <w:r w:rsidRPr="001F508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apache-tomcat-9.0.93</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tomcat</w:t>
      </w:r>
    </w:p>
    <w:p w14:paraId="0E428FDA" w14:textId="3E8893BA" w:rsidR="001F5084" w:rsidRDefault="001F5084" w:rsidP="001F5084">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tomcat</w:t>
      </w:r>
    </w:p>
    <w:p w14:paraId="1BA7F5C8" w14:textId="28F76F93" w:rsidR="00A9204E" w:rsidRDefault="001F5084" w:rsidP="001F508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E5454A" wp14:editId="387E400F">
            <wp:extent cx="6482715" cy="803140"/>
            <wp:effectExtent l="0" t="0" r="0" b="0"/>
            <wp:docPr id="19598093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40743" cy="835107"/>
                    </a:xfrm>
                    <a:prstGeom prst="rect">
                      <a:avLst/>
                    </a:prstGeom>
                    <a:noFill/>
                  </pic:spPr>
                </pic:pic>
              </a:graphicData>
            </a:graphic>
          </wp:inline>
        </w:drawing>
      </w:r>
    </w:p>
    <w:p w14:paraId="1713CE4C" w14:textId="48FAE6F7" w:rsidR="001F5084" w:rsidRDefault="001F5084" w:rsidP="001F5084">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wedapps</w:t>
      </w:r>
    </w:p>
    <w:p w14:paraId="0783FE93" w14:textId="0194A47C" w:rsidR="001F5084" w:rsidRDefault="001F5084" w:rsidP="001F5084">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host-manager</w:t>
      </w:r>
    </w:p>
    <w:p w14:paraId="6E5BF05B" w14:textId="730AFFEE" w:rsidR="001F5084" w:rsidRDefault="001F5084" w:rsidP="001F5084">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META-INF</w:t>
      </w:r>
    </w:p>
    <w:p w14:paraId="1DA8696A" w14:textId="164DFB3C" w:rsidR="001F5084" w:rsidRDefault="001F5084" w:rsidP="001F5084">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 context.</w:t>
      </w:r>
      <w:r w:rsidR="00BE272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ml</w:t>
      </w:r>
    </w:p>
    <w:p w14:paraId="3A712301" w14:textId="61C42B38" w:rsidR="001F5084" w:rsidRDefault="001F5084" w:rsidP="001F5084">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3DBAE952" wp14:editId="7B1D6720">
            <wp:extent cx="5943600" cy="693420"/>
            <wp:effectExtent l="0" t="0" r="0" b="0"/>
            <wp:docPr id="1553251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5115" name="Picture 155325115"/>
                    <pic:cNvPicPr/>
                  </pic:nvPicPr>
                  <pic:blipFill>
                    <a:blip r:embed="rId41">
                      <a:extLst>
                        <a:ext uri="{28A0092B-C50C-407E-A947-70E740481C1C}">
                          <a14:useLocalDpi xmlns:a14="http://schemas.microsoft.com/office/drawing/2010/main" val="0"/>
                        </a:ext>
                      </a:extLst>
                    </a:blip>
                    <a:stretch>
                      <a:fillRect/>
                    </a:stretch>
                  </pic:blipFill>
                  <pic:spPr>
                    <a:xfrm>
                      <a:off x="0" y="0"/>
                      <a:ext cx="5943600" cy="693420"/>
                    </a:xfrm>
                    <a:prstGeom prst="rect">
                      <a:avLst/>
                    </a:prstGeom>
                  </pic:spPr>
                </pic:pic>
              </a:graphicData>
            </a:graphic>
          </wp:inline>
        </w:drawing>
      </w:r>
    </w:p>
    <w:p w14:paraId="4C8FF8A4" w14:textId="4BA2680C" w:rsidR="001F5084" w:rsidRDefault="00BE272A" w:rsidP="00BE272A">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72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vi.context.xml by default it will be as shown below</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noProof/>
          <w:color w:val="000000" w:themeColor="text1"/>
          <w:sz w:val="28"/>
          <w:szCs w:val="28"/>
        </w:rPr>
        <w:drawing>
          <wp:inline distT="0" distB="0" distL="0" distR="0" wp14:anchorId="307E6655" wp14:editId="1664E979">
            <wp:extent cx="5943600" cy="944880"/>
            <wp:effectExtent l="0" t="0" r="0" b="7620"/>
            <wp:docPr id="10658777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7778" name="Picture 1065877778"/>
                    <pic:cNvPicPr/>
                  </pic:nvPicPr>
                  <pic:blipFill>
                    <a:blip r:embed="rId42">
                      <a:extLst>
                        <a:ext uri="{28A0092B-C50C-407E-A947-70E740481C1C}">
                          <a14:useLocalDpi xmlns:a14="http://schemas.microsoft.com/office/drawing/2010/main" val="0"/>
                        </a:ext>
                      </a:extLst>
                    </a:blip>
                    <a:stretch>
                      <a:fillRect/>
                    </a:stretch>
                  </pic:blipFill>
                  <pic:spPr>
                    <a:xfrm>
                      <a:off x="0" y="0"/>
                      <a:ext cx="5943600" cy="944880"/>
                    </a:xfrm>
                    <a:prstGeom prst="rect">
                      <a:avLst/>
                    </a:prstGeom>
                  </pic:spPr>
                </pic:pic>
              </a:graphicData>
            </a:graphic>
          </wp:inline>
        </w:drawing>
      </w:r>
    </w:p>
    <w:p w14:paraId="17057168" w14:textId="77777777" w:rsidR="00BE272A" w:rsidRPr="00BE272A" w:rsidRDefault="00BE272A" w:rsidP="00BE272A">
      <w:pPr>
        <w:pStyle w:val="ListParagraph"/>
        <w:numPr>
          <w:ilvl w:val="0"/>
          <w:numId w:val="2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72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the &lt;! -- under the samesitecookes and add --&gt; near the allows</w:t>
      </w:r>
    </w:p>
    <w:p w14:paraId="6A9D711A" w14:textId="1A9B220A" w:rsidR="00BE272A" w:rsidRDefault="00BE272A" w:rsidP="00BE272A">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36BECC" wp14:editId="03521059">
            <wp:extent cx="5370830" cy="1085215"/>
            <wp:effectExtent l="0" t="0" r="1270" b="635"/>
            <wp:docPr id="20430750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0830" cy="1085215"/>
                    </a:xfrm>
                    <a:prstGeom prst="rect">
                      <a:avLst/>
                    </a:prstGeom>
                    <a:noFill/>
                  </pic:spPr>
                </pic:pic>
              </a:graphicData>
            </a:graphic>
          </wp:inline>
        </w:drawing>
      </w:r>
    </w:p>
    <w:p w14:paraId="2A509AC1" w14:textId="2369553D" w:rsidR="00BE272A" w:rsidRPr="00BE272A" w:rsidRDefault="00BE272A" w:rsidP="00BE272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E272A">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Exit the vi context.xml </w:t>
      </w:r>
    </w:p>
    <w:p w14:paraId="714D9A6E" w14:textId="3CFF5C60" w:rsidR="00BE272A" w:rsidRDefault="00BE272A" w:rsidP="00BE272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w:t>
      </w:r>
    </w:p>
    <w:p w14:paraId="492A5044" w14:textId="7242D485" w:rsidR="00BE272A" w:rsidRDefault="00BE272A" w:rsidP="00BE272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w:t>
      </w:r>
    </w:p>
    <w:p w14:paraId="105C819B" w14:textId="517F8334" w:rsidR="00BE272A" w:rsidRDefault="00BE272A" w:rsidP="00BE272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manager</w:t>
      </w:r>
    </w:p>
    <w:p w14:paraId="5F14AF45" w14:textId="16FC95C9" w:rsidR="00BE272A" w:rsidRDefault="00BE272A" w:rsidP="00BE272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Cd META-INF</w:t>
      </w:r>
    </w:p>
    <w:p w14:paraId="679C2870" w14:textId="13C727D4" w:rsidR="00BE272A" w:rsidRDefault="00BE272A" w:rsidP="00BE272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 context.xml</w:t>
      </w:r>
    </w:p>
    <w:p w14:paraId="0757119E" w14:textId="1A68BB33" w:rsidR="00BE272A" w:rsidRDefault="00BE272A" w:rsidP="00BE272A">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ind w:left="360"/>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3EE261FA" wp14:editId="0D352F9E">
            <wp:extent cx="5943600" cy="764540"/>
            <wp:effectExtent l="0" t="0" r="0" b="0"/>
            <wp:docPr id="3472197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19792" name="Picture 347219792"/>
                    <pic:cNvPicPr/>
                  </pic:nvPicPr>
                  <pic:blipFill>
                    <a:blip r:embed="rId44">
                      <a:extLst>
                        <a:ext uri="{28A0092B-C50C-407E-A947-70E740481C1C}">
                          <a14:useLocalDpi xmlns:a14="http://schemas.microsoft.com/office/drawing/2010/main" val="0"/>
                        </a:ext>
                      </a:extLst>
                    </a:blip>
                    <a:stretch>
                      <a:fillRect/>
                    </a:stretch>
                  </pic:blipFill>
                  <pic:spPr>
                    <a:xfrm>
                      <a:off x="0" y="0"/>
                      <a:ext cx="5943600" cy="764540"/>
                    </a:xfrm>
                    <a:prstGeom prst="rect">
                      <a:avLst/>
                    </a:prstGeom>
                  </pic:spPr>
                </pic:pic>
              </a:graphicData>
            </a:graphic>
          </wp:inline>
        </w:drawing>
      </w:r>
    </w:p>
    <w:p w14:paraId="08A5DB17" w14:textId="497770C1" w:rsidR="00BE272A" w:rsidRPr="007A027E" w:rsidRDefault="00BE272A" w:rsidP="00BE272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Vi context.xml by </w:t>
      </w:r>
      <w:r w:rsidR="004B11CA">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efault it will be as shown below</w:t>
      </w:r>
    </w:p>
    <w:p w14:paraId="14A5E7D3" w14:textId="18B5AB7A" w:rsidR="00BE272A" w:rsidRDefault="004B11CA" w:rsidP="004B11CA">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AAA56F8" wp14:editId="778A88F9">
            <wp:extent cx="5072380" cy="987425"/>
            <wp:effectExtent l="0" t="0" r="0" b="3175"/>
            <wp:docPr id="17770211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2380" cy="987425"/>
                    </a:xfrm>
                    <a:prstGeom prst="rect">
                      <a:avLst/>
                    </a:prstGeom>
                    <a:noFill/>
                  </pic:spPr>
                </pic:pic>
              </a:graphicData>
            </a:graphic>
          </wp:inline>
        </w:drawing>
      </w:r>
    </w:p>
    <w:p w14:paraId="5F9FA3F9" w14:textId="77777777" w:rsidR="004B11CA" w:rsidRDefault="004B11CA" w:rsidP="004B11C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2326">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add the &lt;! </w:t>
      </w: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62326">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under the samesitecookes and add --&gt; near the allows</w:t>
      </w:r>
    </w:p>
    <w:p w14:paraId="1318251C" w14:textId="052E1F02" w:rsidR="004B11CA" w:rsidRDefault="004B11CA" w:rsidP="004B11CA">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226831D" wp14:editId="528CF8B5">
            <wp:extent cx="5370830" cy="1085215"/>
            <wp:effectExtent l="0" t="0" r="1270" b="635"/>
            <wp:docPr id="7031461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0830" cy="1085215"/>
                    </a:xfrm>
                    <a:prstGeom prst="rect">
                      <a:avLst/>
                    </a:prstGeom>
                    <a:noFill/>
                  </pic:spPr>
                </pic:pic>
              </a:graphicData>
            </a:graphic>
          </wp:inline>
        </w:drawing>
      </w:r>
    </w:p>
    <w:p w14:paraId="69C61E31" w14:textId="2A97DC23" w:rsidR="004B11CA" w:rsidRDefault="004B11CA" w:rsidP="004B11C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Exit the vi context.xml </w:t>
      </w:r>
    </w:p>
    <w:p w14:paraId="7081237A" w14:textId="686626E1" w:rsidR="004B11CA" w:rsidRDefault="004B11CA" w:rsidP="004B11C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w:t>
      </w:r>
    </w:p>
    <w:p w14:paraId="253AEBD2" w14:textId="0BDAEF0E" w:rsidR="004B11CA" w:rsidRDefault="004B11CA" w:rsidP="004B11C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B11CA">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w:t>
      </w:r>
    </w:p>
    <w:p w14:paraId="4DED66CF" w14:textId="05CCFDB3" w:rsidR="004B11CA" w:rsidRDefault="004B11CA" w:rsidP="004B11C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w:t>
      </w:r>
    </w:p>
    <w:p w14:paraId="7DF33B58" w14:textId="4F53CE5B" w:rsidR="004B11CA" w:rsidRDefault="004B11CA" w:rsidP="004B11CA">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5D2056CB" wp14:editId="2FA4D4A3">
            <wp:extent cx="5943600" cy="690245"/>
            <wp:effectExtent l="0" t="0" r="0" b="0"/>
            <wp:docPr id="21048893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89398" name="Picture 2104889398"/>
                    <pic:cNvPicPr/>
                  </pic:nvPicPr>
                  <pic:blipFill>
                    <a:blip r:embed="rId46">
                      <a:extLst>
                        <a:ext uri="{28A0092B-C50C-407E-A947-70E740481C1C}">
                          <a14:useLocalDpi xmlns:a14="http://schemas.microsoft.com/office/drawing/2010/main" val="0"/>
                        </a:ext>
                      </a:extLst>
                    </a:blip>
                    <a:stretch>
                      <a:fillRect/>
                    </a:stretch>
                  </pic:blipFill>
                  <pic:spPr>
                    <a:xfrm>
                      <a:off x="0" y="0"/>
                      <a:ext cx="5943600" cy="690245"/>
                    </a:xfrm>
                    <a:prstGeom prst="rect">
                      <a:avLst/>
                    </a:prstGeom>
                  </pic:spPr>
                </pic:pic>
              </a:graphicData>
            </a:graphic>
          </wp:inline>
        </w:drawing>
      </w:r>
    </w:p>
    <w:p w14:paraId="44433312" w14:textId="47256260" w:rsidR="004B11CA" w:rsidRDefault="004B11CA" w:rsidP="004B11C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Cd conf </w:t>
      </w:r>
    </w:p>
    <w:p w14:paraId="119AC850" w14:textId="3BFB8255" w:rsidR="004B11CA" w:rsidRDefault="004B11CA" w:rsidP="004B11CA">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 tomcat-user.xml</w:t>
      </w:r>
    </w:p>
    <w:p w14:paraId="61EC9C06" w14:textId="7198554D" w:rsidR="004B11CA" w:rsidRDefault="004B11CA" w:rsidP="004B11CA">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7C0D675A" wp14:editId="08116103">
            <wp:extent cx="5943600" cy="445135"/>
            <wp:effectExtent l="0" t="0" r="0" b="0"/>
            <wp:docPr id="835783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8390" name="Picture 83578390"/>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135"/>
                    </a:xfrm>
                    <a:prstGeom prst="rect">
                      <a:avLst/>
                    </a:prstGeom>
                  </pic:spPr>
                </pic:pic>
              </a:graphicData>
            </a:graphic>
          </wp:inline>
        </w:drawing>
      </w:r>
    </w:p>
    <w:p w14:paraId="53265A7E" w14:textId="77777777" w:rsidR="004B11CA" w:rsidRPr="004B11CA" w:rsidRDefault="004B11CA" w:rsidP="004B11CA">
      <w:pPr>
        <w:pStyle w:val="ListParagraph"/>
        <w:numPr>
          <w:ilvl w:val="0"/>
          <w:numId w:val="26"/>
        </w:numP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B11CA">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 tomcat-user.xml by default it will be as show below </w:t>
      </w:r>
    </w:p>
    <w:p w14:paraId="06DD00FE" w14:textId="08209C1D" w:rsidR="004B11CA" w:rsidRDefault="004B11CA" w:rsidP="004B11CA">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0DC0BB38" wp14:editId="61D3AE40">
            <wp:extent cx="4617720" cy="1220160"/>
            <wp:effectExtent l="0" t="0" r="0" b="0"/>
            <wp:docPr id="13454587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1121" cy="1223701"/>
                    </a:xfrm>
                    <a:prstGeom prst="rect">
                      <a:avLst/>
                    </a:prstGeom>
                    <a:noFill/>
                  </pic:spPr>
                </pic:pic>
              </a:graphicData>
            </a:graphic>
          </wp:inline>
        </w:drawing>
      </w:r>
    </w:p>
    <w:p w14:paraId="5E3B458B" w14:textId="77777777" w:rsidR="004B11CA" w:rsidRPr="004B11CA" w:rsidRDefault="004B11CA" w:rsidP="004B11CA">
      <w:pPr>
        <w:pStyle w:val="ListParagraph"/>
        <w:numPr>
          <w:ilvl w:val="0"/>
          <w:numId w:val="26"/>
        </w:numP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B11CA">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Add the manager-gui, manager-script, manager-jmx, manager-status. After adding the following </w:t>
      </w:r>
    </w:p>
    <w:p w14:paraId="5145D754" w14:textId="6AD7D998" w:rsidR="004B11CA" w:rsidRDefault="004B11CA" w:rsidP="004B11CA">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C527C59" wp14:editId="100AAEDD">
            <wp:extent cx="4648200" cy="1331303"/>
            <wp:effectExtent l="0" t="0" r="0" b="2540"/>
            <wp:docPr id="15767528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1775" cy="1335191"/>
                    </a:xfrm>
                    <a:prstGeom prst="rect">
                      <a:avLst/>
                    </a:prstGeom>
                    <a:noFill/>
                  </pic:spPr>
                </pic:pic>
              </a:graphicData>
            </a:graphic>
          </wp:inline>
        </w:drawing>
      </w:r>
    </w:p>
    <w:p w14:paraId="6A991960" w14:textId="32E42B83" w:rsidR="00BF4531" w:rsidRDefault="00BF4531" w:rsidP="00BF4531">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Exit the vi tomcat-user.xml</w:t>
      </w:r>
    </w:p>
    <w:p w14:paraId="0E6F5DA2" w14:textId="5255ACE4" w:rsidR="00BF4531" w:rsidRDefault="00BF4531" w:rsidP="00BF4531">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4531">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w:t>
      </w:r>
    </w:p>
    <w:p w14:paraId="169E2697" w14:textId="701A2862" w:rsidR="00BF4531" w:rsidRDefault="00BF4531" w:rsidP="00BF4531">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Cd bin </w:t>
      </w:r>
    </w:p>
    <w:p w14:paraId="3B3A6E9D" w14:textId="77608C2E" w:rsidR="00BF4531" w:rsidRDefault="00BF4531" w:rsidP="00BF4531">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Ls </w:t>
      </w:r>
    </w:p>
    <w:p w14:paraId="590A3E2C" w14:textId="058DA8F8" w:rsidR="00BF4531" w:rsidRDefault="00BF4531" w:rsidP="00BF4531">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2533146" wp14:editId="4A7BAC4B">
            <wp:extent cx="4334510" cy="1012190"/>
            <wp:effectExtent l="0" t="0" r="8890" b="0"/>
            <wp:docPr id="12106146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4510" cy="1012190"/>
                    </a:xfrm>
                    <a:prstGeom prst="rect">
                      <a:avLst/>
                    </a:prstGeom>
                    <a:noFill/>
                  </pic:spPr>
                </pic:pic>
              </a:graphicData>
            </a:graphic>
          </wp:inline>
        </w:drawing>
      </w:r>
    </w:p>
    <w:p w14:paraId="2B4F0F39" w14:textId="7F8D183A" w:rsidR="00BF4531" w:rsidRDefault="00BF4531" w:rsidP="00BF4531">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./startup.sh</w:t>
      </w:r>
    </w:p>
    <w:p w14:paraId="09BBB81F" w14:textId="099313E0" w:rsidR="00BF4531" w:rsidRDefault="00BF4531" w:rsidP="00BF4531">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6A6E2CD3" wp14:editId="3C786F03">
            <wp:extent cx="4739640" cy="968350"/>
            <wp:effectExtent l="0" t="0" r="3810" b="3810"/>
            <wp:docPr id="15886235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551" name="Picture 15886235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84831" cy="977583"/>
                    </a:xfrm>
                    <a:prstGeom prst="rect">
                      <a:avLst/>
                    </a:prstGeom>
                  </pic:spPr>
                </pic:pic>
              </a:graphicData>
            </a:graphic>
          </wp:inline>
        </w:drawing>
      </w:r>
    </w:p>
    <w:p w14:paraId="18E65451" w14:textId="26B994D7" w:rsidR="00BF4531" w:rsidRDefault="00BF4531" w:rsidP="00BF4531">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Next copy the public ip of tomcat and past in the browser with port number 8080 in the last</w:t>
      </w:r>
    </w:p>
    <w:p w14:paraId="52F5E080" w14:textId="4CF23E07" w:rsidR="00BF4531" w:rsidRPr="00BF4531" w:rsidRDefault="00BF4531" w:rsidP="00BF4531">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bCs/>
          <w:noProof/>
          <w:sz w:val="28"/>
          <w:szCs w:val="28"/>
        </w:rPr>
        <w:drawing>
          <wp:inline distT="0" distB="0" distL="0" distR="0" wp14:anchorId="625A859F" wp14:editId="5BCC64BA">
            <wp:extent cx="4000500" cy="954944"/>
            <wp:effectExtent l="0" t="0" r="0" b="0"/>
            <wp:docPr id="6917945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94516" name="Picture 691794516"/>
                    <pic:cNvPicPr/>
                  </pic:nvPicPr>
                  <pic:blipFill>
                    <a:blip r:embed="rId52">
                      <a:extLst>
                        <a:ext uri="{28A0092B-C50C-407E-A947-70E740481C1C}">
                          <a14:useLocalDpi xmlns:a14="http://schemas.microsoft.com/office/drawing/2010/main" val="0"/>
                        </a:ext>
                      </a:extLst>
                    </a:blip>
                    <a:stretch>
                      <a:fillRect/>
                    </a:stretch>
                  </pic:blipFill>
                  <pic:spPr>
                    <a:xfrm>
                      <a:off x="0" y="0"/>
                      <a:ext cx="4026861" cy="961237"/>
                    </a:xfrm>
                    <a:prstGeom prst="rect">
                      <a:avLst/>
                    </a:prstGeom>
                  </pic:spPr>
                </pic:pic>
              </a:graphicData>
            </a:graphic>
          </wp:inline>
        </w:drawing>
      </w:r>
    </w:p>
    <w:p w14:paraId="0C872D3C" w14:textId="3FF72B3D" w:rsidR="00BF4531" w:rsidRDefault="00BF4531" w:rsidP="00BF4531">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Press entre then tomcat server appears</w:t>
      </w:r>
    </w:p>
    <w:p w14:paraId="7BF8B86A" w14:textId="7A923E09" w:rsidR="00BF4531" w:rsidRDefault="00BF4531" w:rsidP="00BF4531">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5762DCB3" wp14:editId="5BDCB0D3">
            <wp:extent cx="4808220" cy="1457877"/>
            <wp:effectExtent l="0" t="0" r="0" b="9525"/>
            <wp:docPr id="2307752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75235" name="Picture 2307752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33196" cy="1465450"/>
                    </a:xfrm>
                    <a:prstGeom prst="rect">
                      <a:avLst/>
                    </a:prstGeom>
                  </pic:spPr>
                </pic:pic>
              </a:graphicData>
            </a:graphic>
          </wp:inline>
        </w:drawing>
      </w:r>
    </w:p>
    <w:p w14:paraId="21244042" w14:textId="6986D5D8" w:rsidR="00BF4531" w:rsidRDefault="00BF4531" w:rsidP="00BF4531">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Click on manage apps and press the user id and pass word then submit it shows the tomcat deployer server</w:t>
      </w:r>
    </w:p>
    <w:p w14:paraId="0718C225" w14:textId="3564F3BE" w:rsidR="00BF4531" w:rsidRDefault="00AE247B" w:rsidP="00BF4531">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7CE79789" wp14:editId="2D61F794">
            <wp:extent cx="4632960" cy="1798242"/>
            <wp:effectExtent l="0" t="0" r="0" b="0"/>
            <wp:docPr id="151606270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62700" name="Picture 1516062700"/>
                    <pic:cNvPicPr/>
                  </pic:nvPicPr>
                  <pic:blipFill>
                    <a:blip r:embed="rId54">
                      <a:extLst>
                        <a:ext uri="{28A0092B-C50C-407E-A947-70E740481C1C}">
                          <a14:useLocalDpi xmlns:a14="http://schemas.microsoft.com/office/drawing/2010/main" val="0"/>
                        </a:ext>
                      </a:extLst>
                    </a:blip>
                    <a:stretch>
                      <a:fillRect/>
                    </a:stretch>
                  </pic:blipFill>
                  <pic:spPr>
                    <a:xfrm>
                      <a:off x="0" y="0"/>
                      <a:ext cx="4658438" cy="1808131"/>
                    </a:xfrm>
                    <a:prstGeom prst="rect">
                      <a:avLst/>
                    </a:prstGeom>
                  </pic:spPr>
                </pic:pic>
              </a:graphicData>
            </a:graphic>
          </wp:inline>
        </w:drawing>
      </w:r>
    </w:p>
    <w:p w14:paraId="1EE782C9" w14:textId="02DB2754" w:rsidR="00AE247B" w:rsidRDefault="00AE247B" w:rsidP="00BF4531">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2C807358" wp14:editId="70964962">
            <wp:extent cx="4605424" cy="3459480"/>
            <wp:effectExtent l="0" t="0" r="5080" b="7620"/>
            <wp:docPr id="15170151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15162" name="Picture 15170151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08210" cy="3461573"/>
                    </a:xfrm>
                    <a:prstGeom prst="rect">
                      <a:avLst/>
                    </a:prstGeom>
                  </pic:spPr>
                </pic:pic>
              </a:graphicData>
            </a:graphic>
          </wp:inline>
        </w:drawing>
      </w:r>
    </w:p>
    <w:p w14:paraId="66CED5C2" w14:textId="6528CB0C" w:rsidR="00AE247B" w:rsidRDefault="00AE247B" w:rsidP="00AE247B">
      <w:pPr>
        <w:pStyle w:val="ListParagraph"/>
        <w:numPr>
          <w:ilvl w:val="0"/>
          <w:numId w:val="25"/>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Next head back to our Jenkins dashboard </w:t>
      </w:r>
    </w:p>
    <w:p w14:paraId="204C7506" w14:textId="595D6FC9" w:rsidR="00AE247B" w:rsidRDefault="00AE247B" w:rsidP="00AE247B">
      <w:pPr>
        <w:pStyle w:val="ListParagraph"/>
        <w:numPr>
          <w:ilvl w:val="0"/>
          <w:numId w:val="25"/>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Go to the manage Jenkins </w:t>
      </w:r>
      <w:r w:rsidRPr="00AE247B">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system </w:t>
      </w:r>
      <w:r w:rsidRPr="00AE247B">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extended email notifications </w:t>
      </w:r>
    </w:p>
    <w:p w14:paraId="10550D36" w14:textId="5EBBF0B7" w:rsidR="008506D2" w:rsidRDefault="008506D2" w:rsidP="008506D2">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Add the SMTP server (smtp.gmail.com) and SMTP Port (465)</w:t>
      </w:r>
    </w:p>
    <w:p w14:paraId="393B7F9B" w14:textId="0ECE02FB" w:rsidR="00BF4531" w:rsidRDefault="008506D2" w:rsidP="00BF4531">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0CC31917" wp14:editId="27064C8A">
            <wp:extent cx="4106433" cy="2407920"/>
            <wp:effectExtent l="0" t="0" r="8890" b="0"/>
            <wp:docPr id="14915706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70600" name="Picture 1491570600"/>
                    <pic:cNvPicPr/>
                  </pic:nvPicPr>
                  <pic:blipFill>
                    <a:blip r:embed="rId56">
                      <a:extLst>
                        <a:ext uri="{28A0092B-C50C-407E-A947-70E740481C1C}">
                          <a14:useLocalDpi xmlns:a14="http://schemas.microsoft.com/office/drawing/2010/main" val="0"/>
                        </a:ext>
                      </a:extLst>
                    </a:blip>
                    <a:stretch>
                      <a:fillRect/>
                    </a:stretch>
                  </pic:blipFill>
                  <pic:spPr>
                    <a:xfrm>
                      <a:off x="0" y="0"/>
                      <a:ext cx="4125923" cy="2419349"/>
                    </a:xfrm>
                    <a:prstGeom prst="rect">
                      <a:avLst/>
                    </a:prstGeom>
                  </pic:spPr>
                </pic:pic>
              </a:graphicData>
            </a:graphic>
          </wp:inline>
        </w:drawing>
      </w:r>
    </w:p>
    <w:p w14:paraId="24C6FA7F" w14:textId="259DA073" w:rsidR="008506D2" w:rsidRDefault="008506D2" w:rsidP="008506D2">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Now add the Jenkins credential for Jenkins to access you Gmail</w:t>
      </w:r>
    </w:p>
    <w:p w14:paraId="67840FC1" w14:textId="672F2AB6" w:rsidR="008506D2" w:rsidRDefault="008506D2" w:rsidP="008506D2">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178677C3" wp14:editId="0DFA3719">
            <wp:extent cx="4175760" cy="2015607"/>
            <wp:effectExtent l="0" t="0" r="0" b="3810"/>
            <wp:docPr id="3957653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5329" name="Picture 3957653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19855" cy="2036891"/>
                    </a:xfrm>
                    <a:prstGeom prst="rect">
                      <a:avLst/>
                    </a:prstGeom>
                  </pic:spPr>
                </pic:pic>
              </a:graphicData>
            </a:graphic>
          </wp:inline>
        </w:drawing>
      </w:r>
    </w:p>
    <w:p w14:paraId="70D10048" w14:textId="1372A749" w:rsidR="008506D2" w:rsidRDefault="008506D2" w:rsidP="008506D2">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 the username give your Gmail id </w:t>
      </w:r>
    </w:p>
    <w:p w14:paraId="78511E0C" w14:textId="5BAD15B3" w:rsidR="008506D2" w:rsidRDefault="008506D2" w:rsidP="008506D2">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Next in the password we need to give the app password from your Gmail not our Gmail password </w:t>
      </w:r>
    </w:p>
    <w:p w14:paraId="404BC56C" w14:textId="321400EB" w:rsidR="008506D2" w:rsidRDefault="008506D2" w:rsidP="008506D2">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To get the app password go to your Gmail manager your google account </w:t>
      </w:r>
      <w:r w:rsidRPr="008506D2">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search for app password </w:t>
      </w:r>
    </w:p>
    <w:p w14:paraId="5702A9BA" w14:textId="30EAF724" w:rsidR="008506D2" w:rsidRDefault="008506D2" w:rsidP="008506D2">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4117DE0B" wp14:editId="37C81616">
            <wp:extent cx="2860675" cy="1657858"/>
            <wp:effectExtent l="0" t="0" r="0" b="0"/>
            <wp:docPr id="4011961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6132" name="Picture 401196132"/>
                    <pic:cNvPicPr/>
                  </pic:nvPicPr>
                  <pic:blipFill>
                    <a:blip r:embed="rId58">
                      <a:extLst>
                        <a:ext uri="{28A0092B-C50C-407E-A947-70E740481C1C}">
                          <a14:useLocalDpi xmlns:a14="http://schemas.microsoft.com/office/drawing/2010/main" val="0"/>
                        </a:ext>
                      </a:extLst>
                    </a:blip>
                    <a:stretch>
                      <a:fillRect/>
                    </a:stretch>
                  </pic:blipFill>
                  <pic:spPr>
                    <a:xfrm>
                      <a:off x="0" y="0"/>
                      <a:ext cx="2878572" cy="1668230"/>
                    </a:xfrm>
                    <a:prstGeom prst="rect">
                      <a:avLst/>
                    </a:prstGeom>
                  </pic:spPr>
                </pic:pic>
              </a:graphicData>
            </a:graphic>
          </wp:inline>
        </w:drawing>
      </w:r>
    </w:p>
    <w:p w14:paraId="43C59537" w14:textId="38946593" w:rsidR="008506D2" w:rsidRDefault="00831710" w:rsidP="00831710">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Search for app password entre the name as jenkins and click on create </w:t>
      </w:r>
    </w:p>
    <w:p w14:paraId="027CDCA9" w14:textId="4B075BB0" w:rsidR="008506D2" w:rsidRDefault="00831710" w:rsidP="008506D2">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74553A2A" wp14:editId="15CC5870">
            <wp:extent cx="3147060" cy="1800145"/>
            <wp:effectExtent l="0" t="0" r="0" b="0"/>
            <wp:docPr id="6733651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5130" name="Picture 6733651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7489" cy="1817550"/>
                    </a:xfrm>
                    <a:prstGeom prst="rect">
                      <a:avLst/>
                    </a:prstGeom>
                  </pic:spPr>
                </pic:pic>
              </a:graphicData>
            </a:graphic>
          </wp:inline>
        </w:drawing>
      </w:r>
    </w:p>
    <w:p w14:paraId="793971D5" w14:textId="08FDD227" w:rsidR="00831710" w:rsidRDefault="00831710" w:rsidP="00831710">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Copy the code and past it in the password section with the Gmail</w:t>
      </w:r>
    </w:p>
    <w:p w14:paraId="5472FA1E" w14:textId="4C2ED133" w:rsidR="00831710" w:rsidRDefault="001320C3" w:rsidP="00831710">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3B1C6AEB" wp14:editId="5355989B">
            <wp:extent cx="4518660" cy="2541746"/>
            <wp:effectExtent l="0" t="0" r="0" b="0"/>
            <wp:docPr id="17502448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44896" name="Picture 175024489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38538" cy="2552927"/>
                    </a:xfrm>
                    <a:prstGeom prst="rect">
                      <a:avLst/>
                    </a:prstGeom>
                  </pic:spPr>
                </pic:pic>
              </a:graphicData>
            </a:graphic>
          </wp:inline>
        </w:drawing>
      </w:r>
    </w:p>
    <w:p w14:paraId="2EF2CADD" w14:textId="505C31CB" w:rsidR="00BF4531" w:rsidRPr="00831710" w:rsidRDefault="00831710" w:rsidP="00831710">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Now click on add and enable SSL </w:t>
      </w:r>
    </w:p>
    <w:p w14:paraId="635C8D23" w14:textId="19327293" w:rsidR="00BF4531" w:rsidRDefault="001320C3" w:rsidP="00BF4531">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3F622E18" wp14:editId="7ED74464">
            <wp:extent cx="4640580" cy="2610326"/>
            <wp:effectExtent l="0" t="0" r="7620" b="0"/>
            <wp:docPr id="206363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31114" name=""/>
                    <pic:cNvPicPr/>
                  </pic:nvPicPr>
                  <pic:blipFill>
                    <a:blip r:embed="rId61"/>
                    <a:stretch>
                      <a:fillRect/>
                    </a:stretch>
                  </pic:blipFill>
                  <pic:spPr>
                    <a:xfrm>
                      <a:off x="0" y="0"/>
                      <a:ext cx="4647579" cy="2614263"/>
                    </a:xfrm>
                    <a:prstGeom prst="rect">
                      <a:avLst/>
                    </a:prstGeom>
                  </pic:spPr>
                </pic:pic>
              </a:graphicData>
            </a:graphic>
          </wp:inline>
        </w:drawing>
      </w:r>
    </w:p>
    <w:p w14:paraId="7B8FCF8B" w14:textId="7E7488F5" w:rsidR="00831710" w:rsidRDefault="00831710" w:rsidP="00831710">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Select default context type as </w:t>
      </w:r>
      <w:r w:rsidRPr="00831710">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html for </w:t>
      </w:r>
      <w:r w:rsidR="00AB4E12">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understandable result in the mail</w:t>
      </w:r>
    </w:p>
    <w:p w14:paraId="2712878E" w14:textId="1883E718" w:rsidR="00AB4E12" w:rsidRDefault="00AB4E12" w:rsidP="00AB4E12">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174553BF" wp14:editId="03981CE2">
            <wp:extent cx="4792980" cy="846453"/>
            <wp:effectExtent l="0" t="0" r="0" b="0"/>
            <wp:docPr id="14418786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8675" name="Picture 1441878675"/>
                    <pic:cNvPicPr/>
                  </pic:nvPicPr>
                  <pic:blipFill>
                    <a:blip r:embed="rId62">
                      <a:extLst>
                        <a:ext uri="{28A0092B-C50C-407E-A947-70E740481C1C}">
                          <a14:useLocalDpi xmlns:a14="http://schemas.microsoft.com/office/drawing/2010/main" val="0"/>
                        </a:ext>
                      </a:extLst>
                    </a:blip>
                    <a:stretch>
                      <a:fillRect/>
                    </a:stretch>
                  </pic:blipFill>
                  <pic:spPr>
                    <a:xfrm>
                      <a:off x="0" y="0"/>
                      <a:ext cx="4813074" cy="850002"/>
                    </a:xfrm>
                    <a:prstGeom prst="rect">
                      <a:avLst/>
                    </a:prstGeom>
                  </pic:spPr>
                </pic:pic>
              </a:graphicData>
            </a:graphic>
          </wp:inline>
        </w:drawing>
      </w:r>
    </w:p>
    <w:p w14:paraId="02995C02" w14:textId="77777777" w:rsidR="00AB4E12" w:rsidRDefault="00AB4E12" w:rsidP="00AB4E12">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D230AD" w14:textId="7A656597" w:rsidR="00AB4E12" w:rsidRDefault="00AB4E12" w:rsidP="00AB4E12">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Select enable debug mode</w:t>
      </w:r>
    </w:p>
    <w:p w14:paraId="3F8936CB" w14:textId="4A221CA6" w:rsidR="00831710" w:rsidRPr="001320C3" w:rsidRDefault="001320C3" w:rsidP="001320C3">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4AD3BA6A" wp14:editId="4ECD20E2">
            <wp:extent cx="2964180" cy="1740971"/>
            <wp:effectExtent l="0" t="0" r="7620" b="0"/>
            <wp:docPr id="17715157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15738" name="Picture 1771515738"/>
                    <pic:cNvPicPr/>
                  </pic:nvPicPr>
                  <pic:blipFill>
                    <a:blip r:embed="rId63">
                      <a:extLst>
                        <a:ext uri="{28A0092B-C50C-407E-A947-70E740481C1C}">
                          <a14:useLocalDpi xmlns:a14="http://schemas.microsoft.com/office/drawing/2010/main" val="0"/>
                        </a:ext>
                      </a:extLst>
                    </a:blip>
                    <a:stretch>
                      <a:fillRect/>
                    </a:stretch>
                  </pic:blipFill>
                  <pic:spPr>
                    <a:xfrm>
                      <a:off x="0" y="0"/>
                      <a:ext cx="2977108" cy="1748564"/>
                    </a:xfrm>
                    <a:prstGeom prst="rect">
                      <a:avLst/>
                    </a:prstGeom>
                  </pic:spPr>
                </pic:pic>
              </a:graphicData>
            </a:graphic>
          </wp:inline>
        </w:drawing>
      </w:r>
    </w:p>
    <w:p w14:paraId="5E84F0BE" w14:textId="50305F71" w:rsidR="00831710" w:rsidRDefault="00831710" w:rsidP="00831710">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 triggers you need to enable </w:t>
      </w:r>
      <w:r w:rsidRPr="00831710">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Always,Failure,success</w:t>
      </w:r>
    </w:p>
    <w:p w14:paraId="71147377" w14:textId="38349C73" w:rsidR="00831710" w:rsidRDefault="00831710" w:rsidP="00831710">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5562C7D6" wp14:editId="3E92DA79">
            <wp:extent cx="3017520" cy="2928185"/>
            <wp:effectExtent l="0" t="0" r="0" b="5715"/>
            <wp:docPr id="167488684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6844" name="Picture 1674886844"/>
                    <pic:cNvPicPr/>
                  </pic:nvPicPr>
                  <pic:blipFill>
                    <a:blip r:embed="rId64">
                      <a:extLst>
                        <a:ext uri="{28A0092B-C50C-407E-A947-70E740481C1C}">
                          <a14:useLocalDpi xmlns:a14="http://schemas.microsoft.com/office/drawing/2010/main" val="0"/>
                        </a:ext>
                      </a:extLst>
                    </a:blip>
                    <a:stretch>
                      <a:fillRect/>
                    </a:stretch>
                  </pic:blipFill>
                  <pic:spPr>
                    <a:xfrm>
                      <a:off x="0" y="0"/>
                      <a:ext cx="3026555" cy="2936953"/>
                    </a:xfrm>
                    <a:prstGeom prst="rect">
                      <a:avLst/>
                    </a:prstGeom>
                  </pic:spPr>
                </pic:pic>
              </a:graphicData>
            </a:graphic>
          </wp:inline>
        </w:drawing>
      </w:r>
    </w:p>
    <w:p w14:paraId="332F9F4D" w14:textId="566FC6CC" w:rsidR="00831710" w:rsidRPr="00831710" w:rsidRDefault="00AB4E12" w:rsidP="00831710">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 the SMTP server (smtp.gmail.com) &amp; default user e-mail suffix (@gmail.com)</w:t>
      </w:r>
    </w:p>
    <w:p w14:paraId="6D0035A3" w14:textId="7B0EDCF9" w:rsidR="004B11CA" w:rsidRDefault="00AB4E12" w:rsidP="004B11CA">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lastRenderedPageBreak/>
        <w:drawing>
          <wp:inline distT="0" distB="0" distL="0" distR="0" wp14:anchorId="044026EF" wp14:editId="5EE6B24E">
            <wp:extent cx="3017520" cy="1847607"/>
            <wp:effectExtent l="0" t="0" r="0" b="635"/>
            <wp:docPr id="139258769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7690" name="Picture 1392587690"/>
                    <pic:cNvPicPr/>
                  </pic:nvPicPr>
                  <pic:blipFill>
                    <a:blip r:embed="rId65">
                      <a:extLst>
                        <a:ext uri="{28A0092B-C50C-407E-A947-70E740481C1C}">
                          <a14:useLocalDpi xmlns:a14="http://schemas.microsoft.com/office/drawing/2010/main" val="0"/>
                        </a:ext>
                      </a:extLst>
                    </a:blip>
                    <a:stretch>
                      <a:fillRect/>
                    </a:stretch>
                  </pic:blipFill>
                  <pic:spPr>
                    <a:xfrm>
                      <a:off x="0" y="0"/>
                      <a:ext cx="3034805" cy="1858190"/>
                    </a:xfrm>
                    <a:prstGeom prst="rect">
                      <a:avLst/>
                    </a:prstGeom>
                  </pic:spPr>
                </pic:pic>
              </a:graphicData>
            </a:graphic>
          </wp:inline>
        </w:drawing>
      </w:r>
    </w:p>
    <w:p w14:paraId="3AD53D1F" w14:textId="5EA40A41" w:rsidR="00AB4E12" w:rsidRDefault="00C642D5" w:rsidP="00C642D5">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 advance enable </w:t>
      </w:r>
      <w:r w:rsidR="001320C3">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Use SMTP Authentication (here give the app password from the Jenkins) &amp; </w:t>
      </w: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 SSL</w:t>
      </w:r>
    </w:p>
    <w:p w14:paraId="2D46E714" w14:textId="2E009369" w:rsidR="001320C3" w:rsidRDefault="0070603C" w:rsidP="001320C3">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6723E7A0" wp14:editId="7E93FF20">
            <wp:extent cx="4904509" cy="784931"/>
            <wp:effectExtent l="0" t="0" r="0" b="0"/>
            <wp:docPr id="68695462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54626" name="Picture 6869546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36247" cy="790010"/>
                    </a:xfrm>
                    <a:prstGeom prst="rect">
                      <a:avLst/>
                    </a:prstGeom>
                  </pic:spPr>
                </pic:pic>
              </a:graphicData>
            </a:graphic>
          </wp:inline>
        </w:drawing>
      </w:r>
    </w:p>
    <w:p w14:paraId="1C10E0B7" w14:textId="1AA7DB80" w:rsidR="00C642D5" w:rsidRDefault="00C642D5" w:rsidP="00C642D5">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SMTP Port (465)</w:t>
      </w:r>
    </w:p>
    <w:p w14:paraId="61D38274" w14:textId="0DD79189" w:rsidR="008042BC" w:rsidRDefault="008042BC" w:rsidP="008042BC">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Now enable test configuration by sending test e-mail entre your email (</w:t>
      </w:r>
      <w:hyperlink r:id="rId67" w:history="1">
        <w:r w:rsidRPr="00F36656">
          <w:rPr>
            <w:rStyle w:val="Hyperlink"/>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charanram795@gmail.com</w:t>
        </w:r>
      </w:hyperlink>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send a test mail if its sent it appears successfully sent &amp; click on apply and save </w:t>
      </w:r>
    </w:p>
    <w:p w14:paraId="129A0345" w14:textId="3B69EA71" w:rsidR="00C642D5" w:rsidRDefault="008042BC" w:rsidP="00C642D5">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6953D501" wp14:editId="604BB46D">
            <wp:extent cx="5347855" cy="1530652"/>
            <wp:effectExtent l="0" t="0" r="5715" b="0"/>
            <wp:docPr id="11027216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1622" name="Picture 110272162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69290" cy="1536787"/>
                    </a:xfrm>
                    <a:prstGeom prst="rect">
                      <a:avLst/>
                    </a:prstGeom>
                  </pic:spPr>
                </pic:pic>
              </a:graphicData>
            </a:graphic>
          </wp:inline>
        </w:drawing>
      </w:r>
    </w:p>
    <w:p w14:paraId="2860877A" w14:textId="74F6B15B" w:rsidR="008042BC" w:rsidRDefault="008042BC" w:rsidP="008042BC">
      <w:pPr>
        <w:pStyle w:val="ListParagraph"/>
        <w:numPr>
          <w:ilvl w:val="0"/>
          <w:numId w:val="26"/>
        </w:num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Here is the email that I received </w:t>
      </w:r>
    </w:p>
    <w:p w14:paraId="699A3C08" w14:textId="47C1F936" w:rsidR="001320C3" w:rsidRDefault="0070603C" w:rsidP="001320C3">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28"/>
          <w:szCs w:val="28"/>
        </w:rPr>
        <w:drawing>
          <wp:inline distT="0" distB="0" distL="0" distR="0" wp14:anchorId="77827823" wp14:editId="6C413459">
            <wp:extent cx="5430982" cy="1381535"/>
            <wp:effectExtent l="0" t="0" r="0" b="9525"/>
            <wp:docPr id="155423809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8092" name="Picture 1554238092"/>
                    <pic:cNvPicPr/>
                  </pic:nvPicPr>
                  <pic:blipFill>
                    <a:blip r:embed="rId69">
                      <a:extLst>
                        <a:ext uri="{28A0092B-C50C-407E-A947-70E740481C1C}">
                          <a14:useLocalDpi xmlns:a14="http://schemas.microsoft.com/office/drawing/2010/main" val="0"/>
                        </a:ext>
                      </a:extLst>
                    </a:blip>
                    <a:stretch>
                      <a:fillRect/>
                    </a:stretch>
                  </pic:blipFill>
                  <pic:spPr>
                    <a:xfrm>
                      <a:off x="0" y="0"/>
                      <a:ext cx="5449373" cy="1386213"/>
                    </a:xfrm>
                    <a:prstGeom prst="rect">
                      <a:avLst/>
                    </a:prstGeom>
                  </pic:spPr>
                </pic:pic>
              </a:graphicData>
            </a:graphic>
          </wp:inline>
        </w:drawing>
      </w:r>
    </w:p>
    <w:p w14:paraId="6DB5C7B0" w14:textId="77777777" w:rsidR="008042BC" w:rsidRPr="008042BC" w:rsidRDefault="008042BC" w:rsidP="008042BC">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7667DD" w14:textId="77777777" w:rsidR="004B11CA" w:rsidRPr="00BE272A" w:rsidRDefault="004B11CA" w:rsidP="004B11CA">
      <w:pPr>
        <w:pStyle w:val="ListParagraph"/>
        <w:tabs>
          <w:tab w:val="left" w:pos="720"/>
          <w:tab w:val="left" w:pos="1440"/>
          <w:tab w:val="left" w:pos="2160"/>
          <w:tab w:val="left" w:pos="2880"/>
          <w:tab w:val="left" w:pos="3600"/>
          <w:tab w:val="left" w:pos="4320"/>
          <w:tab w:val="center" w:pos="4513"/>
          <w:tab w:val="left" w:pos="5040"/>
          <w:tab w:val="left" w:pos="5760"/>
          <w:tab w:val="left" w:pos="6480"/>
          <w:tab w:val="left" w:pos="7200"/>
          <w:tab w:val="left" w:pos="8205"/>
        </w:tabs>
        <w:spacing w:line="278" w:lineRule="auto"/>
        <w:rPr>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5A67E5" w14:textId="17276347" w:rsidR="00BE272A" w:rsidRDefault="0070603C" w:rsidP="0070603C">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Next go the dashboard and create the job with the pipeline and click on ok</w:t>
      </w:r>
    </w:p>
    <w:p w14:paraId="0BD25876" w14:textId="18AEAE55" w:rsidR="0070603C" w:rsidRDefault="0070603C" w:rsidP="0070603C">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603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62B6B1" wp14:editId="193A765F">
            <wp:extent cx="5608746" cy="2867891"/>
            <wp:effectExtent l="0" t="0" r="0" b="8890"/>
            <wp:docPr id="181946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67042" name=""/>
                    <pic:cNvPicPr/>
                  </pic:nvPicPr>
                  <pic:blipFill>
                    <a:blip r:embed="rId70"/>
                    <a:stretch>
                      <a:fillRect/>
                    </a:stretch>
                  </pic:blipFill>
                  <pic:spPr>
                    <a:xfrm>
                      <a:off x="0" y="0"/>
                      <a:ext cx="5620430" cy="2873865"/>
                    </a:xfrm>
                    <a:prstGeom prst="rect">
                      <a:avLst/>
                    </a:prstGeom>
                  </pic:spPr>
                </pic:pic>
              </a:graphicData>
            </a:graphic>
          </wp:inline>
        </w:drawing>
      </w:r>
    </w:p>
    <w:p w14:paraId="40758F67" w14:textId="77777777" w:rsidR="00B81F84" w:rsidRDefault="00B81F84" w:rsidP="0070603C">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4AF52" w14:textId="1BD35C82" w:rsidR="0070603C" w:rsidRDefault="0070603C" w:rsidP="0070603C">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move to the pipeline </w:t>
      </w:r>
      <w:r w:rsidR="00B81F8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selection and start writing the basic command to clone a repository click on generate the pipeline syntax</w:t>
      </w:r>
    </w:p>
    <w:p w14:paraId="4414B1DE" w14:textId="482C334A" w:rsidR="00B81F84" w:rsidRDefault="00B81F84" w:rsidP="00B81F84">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62B882E2" wp14:editId="630E7790">
            <wp:extent cx="5726545" cy="3221182"/>
            <wp:effectExtent l="0" t="0" r="7620" b="0"/>
            <wp:docPr id="316526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690" name="Picture 316526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5298" cy="3226106"/>
                    </a:xfrm>
                    <a:prstGeom prst="rect">
                      <a:avLst/>
                    </a:prstGeom>
                  </pic:spPr>
                </pic:pic>
              </a:graphicData>
            </a:graphic>
          </wp:inline>
        </w:drawing>
      </w:r>
    </w:p>
    <w:p w14:paraId="1AA4317A" w14:textId="77777777" w:rsidR="00B81F84" w:rsidRDefault="00B81F84" w:rsidP="00B81F84">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90256F" w14:textId="282A85A4" w:rsidR="00B81F84" w:rsidRPr="00B81F84" w:rsidRDefault="00B81F84" w:rsidP="00B81F84">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Now click on pipeline syntax and select checkout :check out from version contro</w:t>
      </w:r>
    </w:p>
    <w:p w14:paraId="5F1C530F" w14:textId="77777777" w:rsidR="00B81F84" w:rsidRDefault="00B81F84" w:rsidP="00B81F8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AB7E99" w14:textId="77777777" w:rsidR="00B81F84" w:rsidRDefault="00B81F84" w:rsidP="00B81F8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B16CA8" w14:textId="4E8D0C60" w:rsidR="00B81F84" w:rsidRDefault="00B81F84" w:rsidP="00B81F84">
      <w:pPr>
        <w:rPr>
          <w:noProof/>
          <w:color w:val="000000" w:themeColor="text1"/>
          <w:sz w:val="28"/>
          <w:szCs w:val="28"/>
        </w:rPr>
      </w:pPr>
      <w:r>
        <w:rPr>
          <w:noProof/>
          <w:color w:val="000000" w:themeColor="text1"/>
          <w:sz w:val="28"/>
          <w:szCs w:val="28"/>
        </w:rPr>
        <w:t xml:space="preserve">           </w:t>
      </w:r>
      <w:r>
        <w:rPr>
          <w:noProof/>
          <w:color w:val="000000" w:themeColor="text1"/>
          <w:sz w:val="28"/>
          <w:szCs w:val="28"/>
        </w:rPr>
        <w:drawing>
          <wp:inline distT="0" distB="0" distL="0" distR="0" wp14:anchorId="40783B5E" wp14:editId="1B47DDC3">
            <wp:extent cx="4097655" cy="2304931"/>
            <wp:effectExtent l="0" t="0" r="0" b="635"/>
            <wp:docPr id="7751326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2676" name="Picture 7751326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23935" cy="2319713"/>
                    </a:xfrm>
                    <a:prstGeom prst="rect">
                      <a:avLst/>
                    </a:prstGeom>
                  </pic:spPr>
                </pic:pic>
              </a:graphicData>
            </a:graphic>
          </wp:inline>
        </w:drawing>
      </w:r>
    </w:p>
    <w:p w14:paraId="208A9EEA" w14:textId="77777777" w:rsidR="00C33101" w:rsidRDefault="00B81F84" w:rsidP="00B81F84">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Next get you git-hub URL and past in the Git-hub URL </w:t>
      </w:r>
    </w:p>
    <w:p w14:paraId="57C00C36" w14:textId="2108DC3A" w:rsidR="00C33101" w:rsidRDefault="00C33101" w:rsidP="00C33101">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6BF56539" wp14:editId="3515AAD8">
            <wp:extent cx="4259298" cy="2225040"/>
            <wp:effectExtent l="0" t="0" r="8255" b="3810"/>
            <wp:docPr id="20635968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96839" name="Picture 206359683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71165" cy="2231239"/>
                    </a:xfrm>
                    <a:prstGeom prst="rect">
                      <a:avLst/>
                    </a:prstGeom>
                  </pic:spPr>
                </pic:pic>
              </a:graphicData>
            </a:graphic>
          </wp:inline>
        </w:drawing>
      </w:r>
    </w:p>
    <w:p w14:paraId="43E27B62" w14:textId="1284B721" w:rsidR="00B81F84" w:rsidRDefault="00B81F84" w:rsidP="00B81F84">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our repository is private need to give the cre</w:t>
      </w:r>
      <w:r w:rsidR="00C3310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dentials. I have a public repository</w:t>
      </w:r>
    </w:p>
    <w:p w14:paraId="3CFFF3ED" w14:textId="4F7D98EC" w:rsidR="00C33101" w:rsidRDefault="00C33101" w:rsidP="00C33101">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20607B0A" wp14:editId="705A89E1">
            <wp:extent cx="4370614" cy="2458470"/>
            <wp:effectExtent l="0" t="0" r="0" b="0"/>
            <wp:docPr id="170343399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3994" name="Picture 170343399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86245" cy="2467262"/>
                    </a:xfrm>
                    <a:prstGeom prst="rect">
                      <a:avLst/>
                    </a:prstGeom>
                  </pic:spPr>
                </pic:pic>
              </a:graphicData>
            </a:graphic>
          </wp:inline>
        </w:drawing>
      </w:r>
    </w:p>
    <w:p w14:paraId="35411AB0" w14:textId="0CE5EEA4" w:rsidR="00C33101" w:rsidRDefault="00C33101" w:rsidP="00C33101">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Click on generate pipeline script </w:t>
      </w:r>
    </w:p>
    <w:p w14:paraId="766F7094" w14:textId="0188D3D9" w:rsidR="00C33101" w:rsidRPr="00C32EF3" w:rsidRDefault="00C33101" w:rsidP="00C32EF3">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933D125" wp14:editId="08A9ACE5">
            <wp:extent cx="5910943" cy="3324906"/>
            <wp:effectExtent l="0" t="0" r="0" b="8890"/>
            <wp:docPr id="17139572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57221" name="Picture 171395722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68" cy="3343314"/>
                    </a:xfrm>
                    <a:prstGeom prst="rect">
                      <a:avLst/>
                    </a:prstGeom>
                  </pic:spPr>
                </pic:pic>
              </a:graphicData>
            </a:graphic>
          </wp:inline>
        </w:drawing>
      </w:r>
    </w:p>
    <w:p w14:paraId="3396E013" w14:textId="77777777" w:rsidR="00C32EF3" w:rsidRDefault="00C32EF3" w:rsidP="00C33101">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6E375C" w14:textId="1D25CCFF" w:rsidR="00C33101" w:rsidRDefault="00C33101" w:rsidP="00C33101">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Copy the syntax and past it in the clone stage </w:t>
      </w:r>
    </w:p>
    <w:p w14:paraId="0B83C1F7" w14:textId="4DB5D434" w:rsidR="00C33101" w:rsidRPr="00C32EF3" w:rsidRDefault="00C32EF3" w:rsidP="00C32EF3">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39A9FD0" wp14:editId="5CB78D04">
            <wp:extent cx="5912152" cy="3325586"/>
            <wp:effectExtent l="0" t="0" r="0" b="8255"/>
            <wp:docPr id="16753438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43872" name="Picture 167534387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28328" cy="3334685"/>
                    </a:xfrm>
                    <a:prstGeom prst="rect">
                      <a:avLst/>
                    </a:prstGeom>
                  </pic:spPr>
                </pic:pic>
              </a:graphicData>
            </a:graphic>
          </wp:inline>
        </w:drawing>
      </w:r>
    </w:p>
    <w:p w14:paraId="71AC1AC7" w14:textId="39FC91EC" w:rsidR="00C32EF3" w:rsidRDefault="00C32EF3" w:rsidP="00C33101">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E93907" w14:textId="31AA4026" w:rsidR="00C32EF3" w:rsidRDefault="00C32EF3" w:rsidP="00C32EF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write the code to validate, compile, test, package in the stage thought the shell script as shown below</w:t>
      </w:r>
    </w:p>
    <w:p w14:paraId="206D9641" w14:textId="6EC81C35" w:rsidR="00C32EF3" w:rsidRDefault="00C32EF3" w:rsidP="00C32EF3">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2EF3">
        <w:lastRenderedPageBreak/>
        <w:drawing>
          <wp:inline distT="0" distB="0" distL="0" distR="0" wp14:anchorId="0DEF00FD" wp14:editId="4D1314A0">
            <wp:extent cx="5902475" cy="3320143"/>
            <wp:effectExtent l="0" t="0" r="3175" b="0"/>
            <wp:docPr id="25692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24638" name=""/>
                    <pic:cNvPicPr/>
                  </pic:nvPicPr>
                  <pic:blipFill>
                    <a:blip r:embed="rId77"/>
                    <a:stretch>
                      <a:fillRect/>
                    </a:stretch>
                  </pic:blipFill>
                  <pic:spPr>
                    <a:xfrm>
                      <a:off x="0" y="0"/>
                      <a:ext cx="5914707" cy="3327024"/>
                    </a:xfrm>
                    <a:prstGeom prst="rect">
                      <a:avLst/>
                    </a:prstGeom>
                  </pic:spPr>
                </pic:pic>
              </a:graphicData>
            </a:graphic>
          </wp:inline>
        </w:drawing>
      </w:r>
    </w:p>
    <w:p w14:paraId="7535C9CE" w14:textId="1859F976" w:rsidR="00C32EF3" w:rsidRDefault="00C32EF3" w:rsidP="00C32EF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47C8E" w14:textId="25DF2412" w:rsidR="00C32EF3" w:rsidRDefault="00C32EF3" w:rsidP="00C32EF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should generate the pipeline syntax for the deployment of java application in tomcat server.</w:t>
      </w:r>
    </w:p>
    <w:p w14:paraId="1DE578C2" w14:textId="664D882B" w:rsidR="00C32EF3" w:rsidRDefault="00C32EF3" w:rsidP="00C32EF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deploy – deploy war/ear in the context file </w:t>
      </w:r>
    </w:p>
    <w:p w14:paraId="5C3EC5D7" w14:textId="0B567BE5" w:rsidR="00C32EF3" w:rsidRDefault="00C32EF3" w:rsidP="00C32EF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E2F484" w14:textId="5DA2B4C7" w:rsidR="00C32EF3" w:rsidRPr="00C32EF3" w:rsidRDefault="00C32EF3" w:rsidP="00C32EF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45FE208B" wp14:editId="6CCF031E">
            <wp:extent cx="5796039" cy="3260272"/>
            <wp:effectExtent l="0" t="0" r="0" b="0"/>
            <wp:docPr id="383854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54190" name="Picture 3838541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7425" cy="3261052"/>
                    </a:xfrm>
                    <a:prstGeom prst="rect">
                      <a:avLst/>
                    </a:prstGeom>
                  </pic:spPr>
                </pic:pic>
              </a:graphicData>
            </a:graphic>
          </wp:inline>
        </w:drawing>
      </w:r>
    </w:p>
    <w:p w14:paraId="582B2D74" w14:textId="77777777" w:rsidR="00C32EF3" w:rsidRDefault="00C32EF3" w:rsidP="00C33101">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0C686" w14:textId="012D948A" w:rsidR="00C32EF3" w:rsidRDefault="00E8200B" w:rsidP="00C32EF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Now give the war file (**/*.war) and the context file (train)</w:t>
      </w:r>
    </w:p>
    <w:p w14:paraId="6B0DB3F4" w14:textId="0C9CEC11" w:rsidR="00E8200B" w:rsidRDefault="00E8200B" w:rsidP="00E8200B">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B190D1B" wp14:editId="4CE41B87">
            <wp:extent cx="5943600" cy="3343275"/>
            <wp:effectExtent l="0" t="0" r="0" b="9525"/>
            <wp:docPr id="12959398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9869" name="Picture 12959398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530023" w14:textId="77777777" w:rsidR="00E8200B" w:rsidRDefault="00E8200B" w:rsidP="00E8200B">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7F0A29" w14:textId="2E207AFD" w:rsidR="00E8200B" w:rsidRDefault="00E8200B" w:rsidP="00E8200B">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click on add container </w:t>
      </w:r>
      <w:r w:rsidRPr="00E8200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tomcat_9-Remote</w:t>
      </w:r>
    </w:p>
    <w:p w14:paraId="3B386E47" w14:textId="2A91B616" w:rsidR="00E8200B" w:rsidRDefault="00E8200B" w:rsidP="00E8200B">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303232A" wp14:editId="4590539A">
            <wp:extent cx="5943600" cy="3343275"/>
            <wp:effectExtent l="0" t="0" r="0" b="9525"/>
            <wp:docPr id="140594118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1181" name="Picture 140594118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1AC5FB" w14:textId="77777777" w:rsidR="00E8200B" w:rsidRPr="00E8200B" w:rsidRDefault="00E8200B" w:rsidP="00E8200B">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7C50FB" w14:textId="77777777" w:rsidR="00E8200B" w:rsidRDefault="00E8200B" w:rsidP="00E8200B">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need to give the credentials for tomcat in the Jenkins</w:t>
      </w:r>
    </w:p>
    <w:p w14:paraId="5511DD01" w14:textId="018A4774" w:rsidR="00E8200B" w:rsidRDefault="00E8200B" w:rsidP="00E8200B">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412B3FA" wp14:editId="472673C7">
            <wp:extent cx="5943600" cy="3343275"/>
            <wp:effectExtent l="0" t="0" r="0" b="9525"/>
            <wp:docPr id="17225090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9035" name="Picture 17225090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001594" w14:textId="77777777" w:rsidR="00E8200B" w:rsidRPr="00E8200B" w:rsidRDefault="00E8200B" w:rsidP="00E8200B">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0D972" w14:textId="1DDDD9DD" w:rsidR="00A9204E" w:rsidRDefault="00E8200B" w:rsidP="00E8200B">
      <w:pPr>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the username (deployer) password(deployer) and give the description and id as (tomcat &amp; t1)</w:t>
      </w:r>
    </w:p>
    <w:p w14:paraId="6DB77BCD" w14:textId="5246627F" w:rsidR="00E8200B" w:rsidRDefault="00E8200B" w:rsidP="00E8200B">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713D8CAF" wp14:editId="3CB591BD">
            <wp:extent cx="5943600" cy="3343275"/>
            <wp:effectExtent l="0" t="0" r="0" b="9525"/>
            <wp:docPr id="11391310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31036" name="Picture 113913103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257DA0" w14:textId="77777777" w:rsidR="00E8200B" w:rsidRDefault="00E8200B" w:rsidP="00E8200B">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C86D80" w14:textId="3D06D588" w:rsidR="00E8200B" w:rsidRDefault="00E8200B" w:rsidP="00E8200B">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give your tomcat server URL and click on generate the pipeline syntax</w:t>
      </w:r>
    </w:p>
    <w:p w14:paraId="61717347" w14:textId="1045E8E2" w:rsidR="00E8200B" w:rsidRDefault="00A56E93" w:rsidP="00A56E9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lastRenderedPageBreak/>
        <w:drawing>
          <wp:inline distT="0" distB="0" distL="0" distR="0" wp14:anchorId="6503DC93" wp14:editId="2FC477AE">
            <wp:extent cx="5943600" cy="3343275"/>
            <wp:effectExtent l="0" t="0" r="0" b="9525"/>
            <wp:docPr id="34242994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29941" name="Picture 3424299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1D8DE0" w14:textId="77777777" w:rsidR="00A56E93" w:rsidRDefault="00A56E93" w:rsidP="00A56E9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06424A" w14:textId="2D4E6277" w:rsidR="00A56E93" w:rsidRDefault="00A56E93" w:rsidP="00A56E9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 the pipeline syntax to the pipeline script area and past in the stage area as shown below</w:t>
      </w:r>
    </w:p>
    <w:p w14:paraId="11731075" w14:textId="2CAEB45E" w:rsidR="00A56E93" w:rsidRDefault="00A56E93" w:rsidP="00A56E93">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54A3E42" wp14:editId="48DAF521">
            <wp:extent cx="5943600" cy="3343275"/>
            <wp:effectExtent l="0" t="0" r="0" b="9525"/>
            <wp:docPr id="13945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8074" name=""/>
                    <pic:cNvPicPr/>
                  </pic:nvPicPr>
                  <pic:blipFill>
                    <a:blip r:embed="rId84"/>
                    <a:stretch>
                      <a:fillRect/>
                    </a:stretch>
                  </pic:blipFill>
                  <pic:spPr>
                    <a:xfrm>
                      <a:off x="0" y="0"/>
                      <a:ext cx="5943600" cy="3343275"/>
                    </a:xfrm>
                    <a:prstGeom prst="rect">
                      <a:avLst/>
                    </a:prstGeom>
                  </pic:spPr>
                </pic:pic>
              </a:graphicData>
            </a:graphic>
          </wp:inline>
        </w:drawing>
      </w:r>
    </w:p>
    <w:p w14:paraId="350D9720" w14:textId="77777777" w:rsidR="00A56E93" w:rsidRDefault="00A56E93" w:rsidP="00A56E93">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70F849" w14:textId="1948BA50" w:rsidR="00A56E93" w:rsidRDefault="00A56E93" w:rsidP="00A56E9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need pipeline script from Email now go pipeline syntax and select Email extend email</w:t>
      </w:r>
    </w:p>
    <w:p w14:paraId="7233BA8E" w14:textId="6E15C045" w:rsidR="00A56E93" w:rsidRDefault="00A56E93" w:rsidP="00A56E93">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37DFEB1" wp14:editId="22683C6C">
            <wp:extent cx="5110843" cy="2874849"/>
            <wp:effectExtent l="0" t="0" r="0" b="1905"/>
            <wp:docPr id="5897620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2033" name="Picture 58976203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30500" cy="2885906"/>
                    </a:xfrm>
                    <a:prstGeom prst="rect">
                      <a:avLst/>
                    </a:prstGeom>
                  </pic:spPr>
                </pic:pic>
              </a:graphicData>
            </a:graphic>
          </wp:inline>
        </w:drawing>
      </w:r>
    </w:p>
    <w:p w14:paraId="47355D46" w14:textId="77777777" w:rsidR="00A56E93" w:rsidRDefault="00A56E93" w:rsidP="00A56E93">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C6963" w14:textId="5362AF6D" w:rsidR="00A9204E" w:rsidRDefault="00DF7F0F" w:rsidP="00A56E9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selecting email extended Email, we need to give the Email(</w:t>
      </w:r>
      <w:hyperlink r:id="rId86" w:history="1">
        <w:r w:rsidRPr="00F36656">
          <w:rPr>
            <w:rStyle w:val="Hyperlink"/>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charanram795@gmail.com</w:t>
        </w:r>
      </w:hyperlink>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TO  </w:t>
      </w:r>
    </w:p>
    <w:p w14:paraId="2FAAA57D" w14:textId="36B03123" w:rsidR="00DF7F0F" w:rsidRDefault="00DF7F0F" w:rsidP="00A56E93">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add the subject and body to the sections </w:t>
      </w:r>
    </w:p>
    <w:p w14:paraId="303ED2FF" w14:textId="0068F782" w:rsidR="00DF7F0F" w:rsidRDefault="00DF7F0F" w:rsidP="00DF7F0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55EBD878" wp14:editId="42B4D9A4">
            <wp:extent cx="2824843" cy="1230039"/>
            <wp:effectExtent l="0" t="0" r="0" b="8255"/>
            <wp:docPr id="175238498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4980" name="Picture 1752384980"/>
                    <pic:cNvPicPr/>
                  </pic:nvPicPr>
                  <pic:blipFill>
                    <a:blip r:embed="rId87">
                      <a:extLst>
                        <a:ext uri="{28A0092B-C50C-407E-A947-70E740481C1C}">
                          <a14:useLocalDpi xmlns:a14="http://schemas.microsoft.com/office/drawing/2010/main" val="0"/>
                        </a:ext>
                      </a:extLst>
                    </a:blip>
                    <a:stretch>
                      <a:fillRect/>
                    </a:stretch>
                  </pic:blipFill>
                  <pic:spPr>
                    <a:xfrm>
                      <a:off x="0" y="0"/>
                      <a:ext cx="2883166" cy="1255435"/>
                    </a:xfrm>
                    <a:prstGeom prst="rect">
                      <a:avLst/>
                    </a:prstGeom>
                  </pic:spPr>
                </pic:pic>
              </a:graphicData>
            </a:graphic>
          </wp:inline>
        </w:drawing>
      </w:r>
    </w:p>
    <w:p w14:paraId="428DA62A" w14:textId="77777777" w:rsidR="00DF7F0F" w:rsidRDefault="00DF7F0F" w:rsidP="00DF7F0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B53BD1" w14:textId="6DF5AEF5" w:rsidR="00DF7F0F" w:rsidRDefault="00DF7F0F" w:rsidP="00DF7F0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0545ECB0" wp14:editId="0042EC19">
            <wp:extent cx="4914900" cy="2764632"/>
            <wp:effectExtent l="0" t="0" r="0" b="0"/>
            <wp:docPr id="131904602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6027" name="Picture 131904602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34350" cy="2775573"/>
                    </a:xfrm>
                    <a:prstGeom prst="rect">
                      <a:avLst/>
                    </a:prstGeom>
                  </pic:spPr>
                </pic:pic>
              </a:graphicData>
            </a:graphic>
          </wp:inline>
        </w:drawing>
      </w:r>
    </w:p>
    <w:p w14:paraId="24CB6887" w14:textId="3F48BFAC" w:rsidR="00DF7F0F" w:rsidRDefault="00DF7F0F" w:rsidP="00DF7F0F">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Now click on generate pipeline syntax and past it in the pipeline script</w:t>
      </w:r>
    </w:p>
    <w:p w14:paraId="70EF2538" w14:textId="77777777" w:rsidR="00DF7F0F" w:rsidRDefault="00DF7F0F" w:rsidP="00DF7F0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16A36E" w14:textId="617F9C19" w:rsidR="00DF7F0F" w:rsidRDefault="00050FAC" w:rsidP="00DF7F0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F7F0F">
        <w:rPr>
          <w:noProof/>
        </w:rPr>
        <w:drawing>
          <wp:inline distT="0" distB="0" distL="0" distR="0" wp14:anchorId="3CCE8E84" wp14:editId="0ACD47AA">
            <wp:extent cx="5660572" cy="3184072"/>
            <wp:effectExtent l="0" t="0" r="0" b="0"/>
            <wp:docPr id="139045683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56833" name="Picture 139045683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63870" cy="3185927"/>
                    </a:xfrm>
                    <a:prstGeom prst="rect">
                      <a:avLst/>
                    </a:prstGeom>
                  </pic:spPr>
                </pic:pic>
              </a:graphicData>
            </a:graphic>
          </wp:inline>
        </w:drawing>
      </w:r>
    </w:p>
    <w:p w14:paraId="20A1254B" w14:textId="77777777" w:rsidR="00DF7F0F" w:rsidRDefault="00DF7F0F" w:rsidP="00DF7F0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E76CAA" w14:textId="45D01AFE" w:rsidR="00DF7F0F" w:rsidRDefault="00DF7F0F" w:rsidP="00DF7F0F">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Past the code as show below with the post</w:t>
      </w:r>
      <w:r w:rsidR="00050FA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always</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w:t>
      </w:r>
      <w:r w:rsidR="00050FA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pipeline script</w:t>
      </w:r>
    </w:p>
    <w:p w14:paraId="096313E0" w14:textId="2A1D88E0" w:rsidR="00050FAC" w:rsidRDefault="00050FAC" w:rsidP="00050FAC">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3F69D5C9" wp14:editId="1CED6912">
            <wp:extent cx="5943600" cy="3343275"/>
            <wp:effectExtent l="0" t="0" r="0" b="9525"/>
            <wp:docPr id="112977097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0973" name="Picture 112977097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41466D" w14:textId="77777777" w:rsidR="00050FAC" w:rsidRDefault="00050FAC" w:rsidP="00050FAC">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B2E8E8" w14:textId="46E43360" w:rsidR="00050FAC" w:rsidRDefault="00050FAC" w:rsidP="00050FAC">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Click on save and apply </w:t>
      </w:r>
    </w:p>
    <w:p w14:paraId="3B5D78EE" w14:textId="54DE4C8F" w:rsidR="00050FAC" w:rsidRPr="003E1D15" w:rsidRDefault="00050FAC" w:rsidP="003E1D1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F2BE67C" wp14:editId="36340112">
            <wp:extent cx="5758543" cy="3239179"/>
            <wp:effectExtent l="0" t="0" r="0" b="0"/>
            <wp:docPr id="198140995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9951" name="Picture 198140995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73684" cy="3247696"/>
                    </a:xfrm>
                    <a:prstGeom prst="rect">
                      <a:avLst/>
                    </a:prstGeom>
                  </pic:spPr>
                </pic:pic>
              </a:graphicData>
            </a:graphic>
          </wp:inline>
        </w:drawing>
      </w:r>
    </w:p>
    <w:p w14:paraId="66BBDFE4" w14:textId="77777777" w:rsidR="003E1D15" w:rsidRDefault="003E1D15" w:rsidP="00050FAC">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3ABCBE" w14:textId="5DAB521C" w:rsidR="003E1D15" w:rsidRPr="003E1D15" w:rsidRDefault="00050FAC" w:rsidP="003E1D15">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Next click on build now and open stages </w:t>
      </w:r>
      <w:r w:rsidR="003E1D1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w:t>
      </w:r>
      <w:r w:rsidR="003E1D15" w:rsidRPr="003E1D1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its successfully deployed and posted email </w:t>
      </w:r>
    </w:p>
    <w:p w14:paraId="6FE391F3" w14:textId="5D4EF26E" w:rsidR="003E1D15" w:rsidRDefault="003E1D15" w:rsidP="003E1D1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8B755E8" wp14:editId="4BE1F2FF">
            <wp:extent cx="6202440" cy="3488871"/>
            <wp:effectExtent l="0" t="0" r="8255" b="0"/>
            <wp:docPr id="3669710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71082" name="Picture 36697108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34877" cy="3507117"/>
                    </a:xfrm>
                    <a:prstGeom prst="rect">
                      <a:avLst/>
                    </a:prstGeom>
                  </pic:spPr>
                </pic:pic>
              </a:graphicData>
            </a:graphic>
          </wp:inline>
        </w:drawing>
      </w:r>
    </w:p>
    <w:p w14:paraId="7562E2A8" w14:textId="77777777" w:rsidR="003E1D15" w:rsidRDefault="003E1D15" w:rsidP="003E1D15">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A2EF67" w14:textId="0EC6F3B9" w:rsidR="003E1D15" w:rsidRDefault="003E1D15" w:rsidP="003E1D15">
      <w:pPr>
        <w:ind w:left="7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76AFD8" w14:textId="4757E69F" w:rsidR="003E1D15" w:rsidRDefault="003E1D15" w:rsidP="003E1D15">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Let’s check eighter the application is deployed in the tomcat</w:t>
      </w:r>
    </w:p>
    <w:p w14:paraId="392DC0C9" w14:textId="77777777" w:rsidR="003E1D15" w:rsidRDefault="003E1D15" w:rsidP="003E1D15">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536C4" w14:textId="1AE4B801" w:rsidR="003E1D15" w:rsidRDefault="003E1D15" w:rsidP="003E1D1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373AD1E" wp14:editId="5617032F">
            <wp:extent cx="6018590" cy="3385457"/>
            <wp:effectExtent l="0" t="0" r="1270" b="5715"/>
            <wp:docPr id="77255734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57340" name="Picture 7725573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022932" cy="3387899"/>
                    </a:xfrm>
                    <a:prstGeom prst="rect">
                      <a:avLst/>
                    </a:prstGeom>
                  </pic:spPr>
                </pic:pic>
              </a:graphicData>
            </a:graphic>
          </wp:inline>
        </w:drawing>
      </w:r>
    </w:p>
    <w:p w14:paraId="7FEDAC2B" w14:textId="77777777" w:rsidR="003E1D15" w:rsidRPr="003E1D15" w:rsidRDefault="003E1D15" w:rsidP="003E1D1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1A5806" w14:textId="56AC7B79" w:rsidR="003E1D15" w:rsidRDefault="003E1D15" w:rsidP="003E1D15">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click on toy to see the train-ticket application </w:t>
      </w:r>
    </w:p>
    <w:p w14:paraId="6DCADF89" w14:textId="77777777" w:rsidR="003E1D15" w:rsidRDefault="003E1D15" w:rsidP="003E1D15">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5F54DE" w14:textId="39E6EEE4" w:rsidR="003E1D15" w:rsidRDefault="003E1D15" w:rsidP="003E1D1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B6779B1" wp14:editId="451F1FE2">
            <wp:extent cx="6018590" cy="3385457"/>
            <wp:effectExtent l="0" t="0" r="1270" b="5715"/>
            <wp:docPr id="6780080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806" name="Picture 6780080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31325" cy="3392621"/>
                    </a:xfrm>
                    <a:prstGeom prst="rect">
                      <a:avLst/>
                    </a:prstGeom>
                  </pic:spPr>
                </pic:pic>
              </a:graphicData>
            </a:graphic>
          </wp:inline>
        </w:drawing>
      </w:r>
    </w:p>
    <w:p w14:paraId="26A0ED4B" w14:textId="5BB1CEB7" w:rsidR="003E1D15" w:rsidRDefault="003E1D15" w:rsidP="003E1D1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1FEF59" w14:textId="50F1AB04" w:rsidR="003E1D15" w:rsidRDefault="003E1D15" w:rsidP="003E1D15">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 shows that mail is posted let’s go and check it</w:t>
      </w:r>
    </w:p>
    <w:p w14:paraId="4956C6A9" w14:textId="000BD454" w:rsidR="003E1D15" w:rsidRDefault="003E1D15" w:rsidP="003E1D1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0DD5376" wp14:editId="3F80A3F7">
            <wp:extent cx="5943600" cy="3343275"/>
            <wp:effectExtent l="0" t="0" r="0" b="9525"/>
            <wp:docPr id="1289934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4117" name="Picture 128993411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8A80F6" w14:textId="77777777" w:rsidR="003E1D15" w:rsidRDefault="003E1D15" w:rsidP="003E1D1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90F476" w14:textId="2F08D239" w:rsidR="003E1D15" w:rsidRDefault="003E1D15" w:rsidP="003E1D15">
      <w:pPr>
        <w:pStyle w:val="ListParagraph"/>
        <w:numPr>
          <w:ilvl w:val="0"/>
          <w:numId w:val="25"/>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comes with an attachment of build log (console output in the Jenkins)</w:t>
      </w:r>
    </w:p>
    <w:p w14:paraId="39A85138" w14:textId="0F9DF69A" w:rsidR="003E1D15" w:rsidRDefault="003E1D15" w:rsidP="003E1D1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0A3B00" wp14:editId="1506C357">
            <wp:extent cx="5943600" cy="3343275"/>
            <wp:effectExtent l="0" t="0" r="0" b="9525"/>
            <wp:docPr id="119009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978" name="Picture 1190097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D87647" w14:textId="77777777" w:rsidR="003E1D15" w:rsidRDefault="003E1D15" w:rsidP="003E1D15">
      <w:pPr>
        <w:pBdr>
          <w:bottom w:val="single" w:sz="12" w:space="1" w:color="auto"/>
        </w:pBd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9B8064" w14:textId="1E845C29" w:rsidR="003E1D15" w:rsidRPr="003E1D15" w:rsidRDefault="003E1D15" w:rsidP="003E1D15">
      <w:pPr>
        <w:jc w:val="center"/>
        <w:rPr>
          <w:bCs/>
          <w:i/>
          <w:iCs/>
          <w:color w:val="1F4E79" w:themeColor="accent1" w:themeShade="80"/>
          <w:sz w:val="56"/>
          <w:szCs w:val="5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Cs/>
          <w:i/>
          <w:iCs/>
          <w:color w:val="1F4E79" w:themeColor="accent1" w:themeShade="80"/>
          <w:sz w:val="56"/>
          <w:szCs w:val="5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Thank you </w:t>
      </w:r>
    </w:p>
    <w:p w14:paraId="46FFC378" w14:textId="77777777" w:rsidR="00050FAC" w:rsidRDefault="00050FAC" w:rsidP="00050FAC">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24D48" w14:textId="77777777" w:rsidR="00050FAC" w:rsidRDefault="00050FAC" w:rsidP="00050FAC">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520C2B" w14:textId="77777777" w:rsidR="00050FAC" w:rsidRDefault="00050FAC" w:rsidP="00050FAC">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DC9432" w14:textId="77777777" w:rsidR="00050FAC" w:rsidRPr="00050FAC" w:rsidRDefault="00050FAC" w:rsidP="00050FAC">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37B01" w14:textId="77777777" w:rsidR="00DF7F0F" w:rsidRPr="00DF7F0F" w:rsidRDefault="00DF7F0F" w:rsidP="00DF7F0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E5CB3B" w14:textId="77777777" w:rsidR="00DF7F0F" w:rsidRDefault="00DF7F0F" w:rsidP="00DF7F0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FFAE4B" w14:textId="311F083A" w:rsidR="00DF7F0F" w:rsidRDefault="00DF7F0F" w:rsidP="00DF7F0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DC25AA" w14:textId="77777777" w:rsidR="00DF7F0F" w:rsidRDefault="00DF7F0F" w:rsidP="00DF7F0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37D97" w14:textId="77777777" w:rsidR="00DF7F0F" w:rsidRDefault="00DF7F0F" w:rsidP="00DF7F0F">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7DB308" w14:textId="77777777" w:rsidR="00A56E93" w:rsidRPr="00A56E93" w:rsidRDefault="00A56E93" w:rsidP="00A56E93">
      <w:pPr>
        <w:pStyle w:val="ListParagraph"/>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A56E93" w:rsidRPr="00A56E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E6F425E"/>
    <w:multiLevelType w:val="hybridMultilevel"/>
    <w:tmpl w:val="C1985C7C"/>
    <w:lvl w:ilvl="0" w:tplc="6AF8113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5CA5201"/>
    <w:multiLevelType w:val="hybridMultilevel"/>
    <w:tmpl w:val="D29C2C1E"/>
    <w:lvl w:ilvl="0" w:tplc="61FEDD06">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543BD5"/>
    <w:multiLevelType w:val="hybridMultilevel"/>
    <w:tmpl w:val="F2EC10E0"/>
    <w:lvl w:ilvl="0" w:tplc="8780BA3A">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65D37D9"/>
    <w:multiLevelType w:val="hybridMultilevel"/>
    <w:tmpl w:val="0526CAA4"/>
    <w:lvl w:ilvl="0" w:tplc="35B6CFC2">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501F03"/>
    <w:multiLevelType w:val="hybridMultilevel"/>
    <w:tmpl w:val="B044BC5E"/>
    <w:lvl w:ilvl="0" w:tplc="FF86428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65033548">
    <w:abstractNumId w:val="22"/>
  </w:num>
  <w:num w:numId="2" w16cid:durableId="1781679328">
    <w:abstractNumId w:val="12"/>
  </w:num>
  <w:num w:numId="3" w16cid:durableId="1165322647">
    <w:abstractNumId w:val="10"/>
  </w:num>
  <w:num w:numId="4" w16cid:durableId="866680397">
    <w:abstractNumId w:val="26"/>
  </w:num>
  <w:num w:numId="5" w16cid:durableId="2035035981">
    <w:abstractNumId w:val="13"/>
  </w:num>
  <w:num w:numId="6" w16cid:durableId="335547178">
    <w:abstractNumId w:val="18"/>
  </w:num>
  <w:num w:numId="7" w16cid:durableId="957879024">
    <w:abstractNumId w:val="21"/>
  </w:num>
  <w:num w:numId="8" w16cid:durableId="1900945257">
    <w:abstractNumId w:val="9"/>
  </w:num>
  <w:num w:numId="9" w16cid:durableId="1639414951">
    <w:abstractNumId w:val="7"/>
  </w:num>
  <w:num w:numId="10" w16cid:durableId="1627619132">
    <w:abstractNumId w:val="6"/>
  </w:num>
  <w:num w:numId="11" w16cid:durableId="484511041">
    <w:abstractNumId w:val="5"/>
  </w:num>
  <w:num w:numId="12" w16cid:durableId="283465262">
    <w:abstractNumId w:val="4"/>
  </w:num>
  <w:num w:numId="13" w16cid:durableId="727270061">
    <w:abstractNumId w:val="8"/>
  </w:num>
  <w:num w:numId="14" w16cid:durableId="1625623847">
    <w:abstractNumId w:val="3"/>
  </w:num>
  <w:num w:numId="15" w16cid:durableId="1259481233">
    <w:abstractNumId w:val="2"/>
  </w:num>
  <w:num w:numId="16" w16cid:durableId="1376388948">
    <w:abstractNumId w:val="1"/>
  </w:num>
  <w:num w:numId="17" w16cid:durableId="1064178112">
    <w:abstractNumId w:val="0"/>
  </w:num>
  <w:num w:numId="18" w16cid:durableId="526603757">
    <w:abstractNumId w:val="15"/>
  </w:num>
  <w:num w:numId="19" w16cid:durableId="1296251423">
    <w:abstractNumId w:val="16"/>
  </w:num>
  <w:num w:numId="20" w16cid:durableId="1075274003">
    <w:abstractNumId w:val="23"/>
  </w:num>
  <w:num w:numId="21" w16cid:durableId="488905787">
    <w:abstractNumId w:val="19"/>
  </w:num>
  <w:num w:numId="22" w16cid:durableId="1778061809">
    <w:abstractNumId w:val="11"/>
  </w:num>
  <w:num w:numId="23" w16cid:durableId="1388915933">
    <w:abstractNumId w:val="27"/>
  </w:num>
  <w:num w:numId="24" w16cid:durableId="1829782229">
    <w:abstractNumId w:val="14"/>
  </w:num>
  <w:num w:numId="25" w16cid:durableId="776561921">
    <w:abstractNumId w:val="17"/>
  </w:num>
  <w:num w:numId="26" w16cid:durableId="1532451870">
    <w:abstractNumId w:val="20"/>
  </w:num>
  <w:num w:numId="27" w16cid:durableId="540436690">
    <w:abstractNumId w:val="25"/>
  </w:num>
  <w:num w:numId="28" w16cid:durableId="20655260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277"/>
    <w:rsid w:val="00050FAC"/>
    <w:rsid w:val="000635F7"/>
    <w:rsid w:val="000E52C9"/>
    <w:rsid w:val="001320C3"/>
    <w:rsid w:val="001F5084"/>
    <w:rsid w:val="00231277"/>
    <w:rsid w:val="002D366F"/>
    <w:rsid w:val="002F6C35"/>
    <w:rsid w:val="003167D5"/>
    <w:rsid w:val="003E1D15"/>
    <w:rsid w:val="003E2D41"/>
    <w:rsid w:val="00452D9F"/>
    <w:rsid w:val="004B11CA"/>
    <w:rsid w:val="0053167E"/>
    <w:rsid w:val="00636EE3"/>
    <w:rsid w:val="00645252"/>
    <w:rsid w:val="006D3D74"/>
    <w:rsid w:val="0070603C"/>
    <w:rsid w:val="008042BC"/>
    <w:rsid w:val="00831710"/>
    <w:rsid w:val="0083569A"/>
    <w:rsid w:val="008506D2"/>
    <w:rsid w:val="009C16DE"/>
    <w:rsid w:val="00A56E93"/>
    <w:rsid w:val="00A9204E"/>
    <w:rsid w:val="00AB4E12"/>
    <w:rsid w:val="00AE247B"/>
    <w:rsid w:val="00B81F84"/>
    <w:rsid w:val="00BC3E5B"/>
    <w:rsid w:val="00BE272A"/>
    <w:rsid w:val="00BF4531"/>
    <w:rsid w:val="00C32EF3"/>
    <w:rsid w:val="00C33101"/>
    <w:rsid w:val="00C642D5"/>
    <w:rsid w:val="00DF7F0F"/>
    <w:rsid w:val="00E8200B"/>
    <w:rsid w:val="00EC6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CA8CF"/>
  <w15:chartTrackingRefBased/>
  <w15:docId w15:val="{1C3B14B2-1F87-4C9E-B985-9489FD6FF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231277"/>
    <w:pPr>
      <w:ind w:left="720"/>
      <w:contextualSpacing/>
    </w:pPr>
  </w:style>
  <w:style w:type="character" w:styleId="UnresolvedMention">
    <w:name w:val="Unresolved Mention"/>
    <w:basedOn w:val="DefaultParagraphFont"/>
    <w:uiPriority w:val="99"/>
    <w:semiHidden/>
    <w:unhideWhenUsed/>
    <w:rsid w:val="00BF45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jp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lcdn.apache.org/tomcat/tomcat-9/v9.0.93/bin/apache-tomcat-9.0.93.tar.gz"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mailto:charanram795@gmail.co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mailto:charanram795@gmail.com" TargetMode="External"/><Relationship Id="rId94"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Microsoft\Office\16.0\DTS\en-IN%7bC412575C-5E9F-4840-A7D7-4F58E4DF360E%7d\%7bEB633F86-5E63-40EE-9145-58E6579C38C4%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94E903DF-4463-4D4D-91D5-F88537EEA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{EB633F86-5E63-40EE-9145-58E6579C38C4}tf02786999_win32.dotx</Template>
  <TotalTime>154</TotalTime>
  <Pages>30</Pages>
  <Words>1035</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charan prathi</dc:creator>
  <cp:keywords/>
  <dc:description/>
  <cp:lastModifiedBy>Ram charan prathi</cp:lastModifiedBy>
  <cp:revision>3</cp:revision>
  <dcterms:created xsi:type="dcterms:W3CDTF">2024-09-02T14:52:00Z</dcterms:created>
  <dcterms:modified xsi:type="dcterms:W3CDTF">2024-09-02T17:24:00Z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